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ACA06" w14:textId="75D1E7CF" w:rsidR="001D6C0B" w:rsidRPr="00F12E60" w:rsidRDefault="00EE782D" w:rsidP="002B79D2">
      <w:pPr>
        <w:spacing w:after="0" w:line="240" w:lineRule="auto"/>
        <w:jc w:val="center"/>
        <w:rPr>
          <w:rFonts w:cs="Arial"/>
          <w:sz w:val="32"/>
          <w:lang w:val="en-US"/>
        </w:rPr>
      </w:pPr>
      <w:r>
        <w:rPr>
          <w:rFonts w:cs="Arial"/>
          <w:sz w:val="32"/>
          <w:lang w:val="en-US"/>
        </w:rPr>
        <w:t xml:space="preserve">Project 1 - </w:t>
      </w:r>
      <w:bookmarkStart w:id="0" w:name="_GoBack"/>
      <w:bookmarkEnd w:id="0"/>
      <w:r w:rsidR="001F471E" w:rsidRPr="00F12E60">
        <w:rPr>
          <w:rFonts w:cs="Arial"/>
          <w:sz w:val="32"/>
          <w:lang w:val="en-US"/>
        </w:rPr>
        <w:t>Stock Analyst</w:t>
      </w:r>
    </w:p>
    <w:p w14:paraId="7F33B584" w14:textId="3FE96BAA" w:rsidR="001D6C0B" w:rsidRPr="00F12E60" w:rsidRDefault="00F26407" w:rsidP="002B79D2">
      <w:pPr>
        <w:spacing w:after="0" w:line="240" w:lineRule="auto"/>
        <w:jc w:val="center"/>
        <w:rPr>
          <w:rFonts w:cs="Arial"/>
          <w:i/>
          <w:sz w:val="28"/>
          <w:lang w:val="en-US"/>
        </w:rPr>
      </w:pPr>
      <w:r w:rsidRPr="00F12E60">
        <w:rPr>
          <w:rFonts w:cs="Arial"/>
          <w:i/>
          <w:sz w:val="28"/>
          <w:lang w:val="en-US"/>
        </w:rPr>
        <w:t xml:space="preserve">Populating a database and </w:t>
      </w:r>
      <w:r w:rsidR="002B2424">
        <w:rPr>
          <w:rFonts w:cs="Arial"/>
          <w:i/>
          <w:sz w:val="28"/>
          <w:lang w:val="en-US"/>
        </w:rPr>
        <w:t>using</w:t>
      </w:r>
      <w:r w:rsidR="001D6C0B" w:rsidRPr="00F12E60">
        <w:rPr>
          <w:rFonts w:cs="Arial"/>
          <w:i/>
          <w:sz w:val="28"/>
          <w:lang w:val="en-US"/>
        </w:rPr>
        <w:t xml:space="preserve"> Web API</w:t>
      </w:r>
      <w:r w:rsidR="002B2424">
        <w:rPr>
          <w:rFonts w:cs="Arial"/>
          <w:i/>
          <w:sz w:val="28"/>
          <w:lang w:val="en-US"/>
        </w:rPr>
        <w:t>s</w:t>
      </w:r>
    </w:p>
    <w:p w14:paraId="666985F3" w14:textId="51A9CBBA" w:rsidR="00FD1736" w:rsidRPr="00F12E60" w:rsidRDefault="00FD1736" w:rsidP="002B79D2">
      <w:pPr>
        <w:spacing w:after="0" w:line="240" w:lineRule="auto"/>
        <w:jc w:val="center"/>
        <w:rPr>
          <w:rFonts w:cs="Arial"/>
          <w:lang w:val="en-US"/>
        </w:rPr>
      </w:pPr>
      <w:r w:rsidRPr="00F12E60">
        <w:rPr>
          <w:rFonts w:cs="Arial"/>
          <w:lang w:val="en-US"/>
        </w:rPr>
        <w:t>(</w:t>
      </w:r>
      <w:r w:rsidR="00A706BB" w:rsidRPr="00F12E60">
        <w:rPr>
          <w:rFonts w:cs="Arial"/>
          <w:lang w:val="en-US"/>
        </w:rPr>
        <w:t>teams of 2</w:t>
      </w:r>
      <w:r w:rsidRPr="00F12E60">
        <w:rPr>
          <w:rFonts w:cs="Arial"/>
          <w:lang w:val="en-US"/>
        </w:rPr>
        <w:t>)</w:t>
      </w:r>
    </w:p>
    <w:p w14:paraId="69F05489" w14:textId="512D7D2C" w:rsidR="002B79D2" w:rsidRPr="00F12E60" w:rsidRDefault="002B79D2" w:rsidP="009F74CB">
      <w:pPr>
        <w:spacing w:after="0" w:line="240" w:lineRule="auto"/>
        <w:rPr>
          <w:rFonts w:cs="Arial"/>
          <w:lang w:val="en-US"/>
        </w:rPr>
      </w:pPr>
    </w:p>
    <w:p w14:paraId="69F0548A" w14:textId="34467207" w:rsidR="002B79D2" w:rsidRPr="00F12E60" w:rsidRDefault="0097620E" w:rsidP="000539C2">
      <w:pPr>
        <w:spacing w:after="60" w:line="240" w:lineRule="auto"/>
        <w:rPr>
          <w:rFonts w:cs="Arial"/>
          <w:b/>
          <w:u w:val="double"/>
          <w:lang w:val="en-US"/>
        </w:rPr>
      </w:pPr>
      <w:r w:rsidRPr="00F12E60">
        <w:rPr>
          <w:rFonts w:cs="Arial"/>
          <w:b/>
          <w:u w:val="double"/>
          <w:lang w:val="en-US"/>
        </w:rPr>
        <w:t>Introduction</w:t>
      </w:r>
    </w:p>
    <w:p w14:paraId="51BEF0BD" w14:textId="272CE159" w:rsidR="001D6C0B" w:rsidRDefault="00C96934" w:rsidP="009F74CB">
      <w:pPr>
        <w:spacing w:after="0" w:line="240" w:lineRule="auto"/>
        <w:rPr>
          <w:rFonts w:cs="Arial"/>
          <w:lang w:val="en-US"/>
        </w:rPr>
      </w:pPr>
      <w:hyperlink r:id="rId7" w:history="1">
        <w:r w:rsidR="00F26407" w:rsidRPr="00F12E60">
          <w:rPr>
            <w:rStyle w:val="Hyperlink"/>
            <w:rFonts w:cs="Arial"/>
            <w:lang w:val="en-US"/>
          </w:rPr>
          <w:t>Personal finance</w:t>
        </w:r>
      </w:hyperlink>
      <w:r w:rsidR="00F26407" w:rsidRPr="00F12E60">
        <w:rPr>
          <w:rFonts w:cs="Arial"/>
          <w:lang w:val="en-US"/>
        </w:rPr>
        <w:t>, and equity</w:t>
      </w:r>
      <w:r w:rsidR="0050431D">
        <w:rPr>
          <w:rFonts w:cs="Arial"/>
          <w:lang w:val="en-US"/>
        </w:rPr>
        <w:t xml:space="preserve"> ownership</w:t>
      </w:r>
      <w:r w:rsidR="00F26407" w:rsidRPr="00F12E60">
        <w:rPr>
          <w:rFonts w:cs="Arial"/>
          <w:lang w:val="en-US"/>
        </w:rPr>
        <w:t xml:space="preserve"> in the </w:t>
      </w:r>
      <w:hyperlink r:id="rId8" w:history="1">
        <w:r w:rsidR="00F26407" w:rsidRPr="00F12E60">
          <w:rPr>
            <w:rStyle w:val="Hyperlink"/>
            <w:rFonts w:cs="Arial"/>
            <w:lang w:val="en-US"/>
          </w:rPr>
          <w:t>stock market</w:t>
        </w:r>
      </w:hyperlink>
      <w:r w:rsidR="00F26407" w:rsidRPr="00F12E60">
        <w:rPr>
          <w:rFonts w:cs="Arial"/>
          <w:lang w:val="en-US"/>
        </w:rPr>
        <w:t xml:space="preserve"> are </w:t>
      </w:r>
      <w:r w:rsidR="00A47C04">
        <w:rPr>
          <w:rFonts w:cs="Arial"/>
          <w:lang w:val="en-US"/>
        </w:rPr>
        <w:t>important concepts dealing with savings and money</w:t>
      </w:r>
      <w:r w:rsidR="00F26407" w:rsidRPr="00F12E60">
        <w:rPr>
          <w:rFonts w:cs="Arial"/>
          <w:lang w:val="en-US"/>
        </w:rPr>
        <w:t xml:space="preserve">. </w:t>
      </w:r>
      <w:hyperlink r:id="rId9" w:history="1">
        <w:r w:rsidR="00F26407" w:rsidRPr="00F12E60">
          <w:rPr>
            <w:rStyle w:val="Hyperlink"/>
            <w:rFonts w:cs="Arial"/>
            <w:lang w:val="en-US"/>
          </w:rPr>
          <w:t>Stocks</w:t>
        </w:r>
      </w:hyperlink>
      <w:r w:rsidR="00F26407" w:rsidRPr="00F12E60">
        <w:rPr>
          <w:rFonts w:cs="Arial"/>
          <w:lang w:val="en-US"/>
        </w:rPr>
        <w:t xml:space="preserve"> represent partial ownership in a publicly traded corporation: as a stock price rises, the valuation of the company increases. Many </w:t>
      </w:r>
      <w:r w:rsidR="004555AE" w:rsidRPr="00F12E60">
        <w:rPr>
          <w:rFonts w:cs="Arial"/>
          <w:lang w:val="en-US"/>
        </w:rPr>
        <w:t>individuals and corporations</w:t>
      </w:r>
      <w:r w:rsidR="00F26407" w:rsidRPr="00F12E60">
        <w:rPr>
          <w:rFonts w:cs="Arial"/>
          <w:lang w:val="en-US"/>
        </w:rPr>
        <w:t xml:space="preserve"> invest in the stock market, hoping for gains over time that are greater than </w:t>
      </w:r>
      <w:r w:rsidR="0072550F">
        <w:rPr>
          <w:rFonts w:cs="Arial"/>
          <w:lang w:val="en-US"/>
        </w:rPr>
        <w:t>interest</w:t>
      </w:r>
      <w:r w:rsidR="00F26407" w:rsidRPr="00F12E60">
        <w:rPr>
          <w:rFonts w:cs="Arial"/>
          <w:lang w:val="en-US"/>
        </w:rPr>
        <w:t xml:space="preserve"> you can get from a bank </w:t>
      </w:r>
      <w:r w:rsidR="0072550F">
        <w:rPr>
          <w:rFonts w:cs="Arial"/>
          <w:lang w:val="en-US"/>
        </w:rPr>
        <w:t xml:space="preserve">savings </w:t>
      </w:r>
      <w:r w:rsidR="00F26407" w:rsidRPr="00F12E60">
        <w:rPr>
          <w:rFonts w:cs="Arial"/>
          <w:lang w:val="en-US"/>
        </w:rPr>
        <w:t xml:space="preserve">account. </w:t>
      </w:r>
    </w:p>
    <w:p w14:paraId="16E25141" w14:textId="77777777" w:rsidR="00F625C7" w:rsidRDefault="00F625C7" w:rsidP="009F74CB">
      <w:pPr>
        <w:spacing w:after="0" w:line="240" w:lineRule="auto"/>
        <w:rPr>
          <w:rFonts w:cs="Arial"/>
          <w:lang w:val="en-US"/>
        </w:rPr>
      </w:pPr>
    </w:p>
    <w:p w14:paraId="0353E06A" w14:textId="43D50605" w:rsidR="00F625C7" w:rsidRPr="00F12E60" w:rsidRDefault="00F625C7" w:rsidP="009F74CB">
      <w:pPr>
        <w:spacing w:after="0" w:line="240" w:lineRule="auto"/>
        <w:rPr>
          <w:rFonts w:cs="Arial"/>
          <w:lang w:val="en-US"/>
        </w:rPr>
      </w:pPr>
      <w:r>
        <w:rPr>
          <w:rFonts w:cs="Arial"/>
          <w:lang w:val="en-US"/>
        </w:rPr>
        <w:t>Please read this entire document before starting!</w:t>
      </w:r>
    </w:p>
    <w:p w14:paraId="2846C0D3" w14:textId="77777777" w:rsidR="00F26407" w:rsidRPr="00F12E60" w:rsidRDefault="00F26407" w:rsidP="009F74CB">
      <w:pPr>
        <w:spacing w:after="0" w:line="240" w:lineRule="auto"/>
        <w:rPr>
          <w:rFonts w:cs="Arial"/>
          <w:lang w:val="en-US"/>
        </w:rPr>
      </w:pPr>
    </w:p>
    <w:p w14:paraId="368B98CF" w14:textId="2DD1DD8B" w:rsidR="006A1D9B" w:rsidRPr="00F12E60" w:rsidRDefault="001D6C0B" w:rsidP="009F74CB">
      <w:pPr>
        <w:spacing w:after="0" w:line="240" w:lineRule="auto"/>
        <w:rPr>
          <w:rFonts w:cs="Arial"/>
          <w:lang w:val="en-US"/>
        </w:rPr>
      </w:pPr>
      <w:r w:rsidRPr="00F12E60">
        <w:rPr>
          <w:rFonts w:cs="Arial"/>
          <w:lang w:val="en-US"/>
        </w:rPr>
        <w:t xml:space="preserve">This project has two parts: in the first part, we </w:t>
      </w:r>
      <w:r w:rsidR="0028767A" w:rsidRPr="00F12E60">
        <w:rPr>
          <w:rFonts w:cs="Arial"/>
          <w:lang w:val="en-US"/>
        </w:rPr>
        <w:t>will</w:t>
      </w:r>
      <w:r w:rsidRPr="00F12E60">
        <w:rPr>
          <w:rFonts w:cs="Arial"/>
          <w:lang w:val="en-US"/>
        </w:rPr>
        <w:t xml:space="preserve"> write a PHP console application which </w:t>
      </w:r>
      <w:r w:rsidR="0028767A" w:rsidRPr="00F12E60">
        <w:rPr>
          <w:rFonts w:cs="Arial"/>
          <w:lang w:val="en-US"/>
        </w:rPr>
        <w:t>read</w:t>
      </w:r>
      <w:r w:rsidRPr="00F12E60">
        <w:rPr>
          <w:rFonts w:cs="Arial"/>
          <w:lang w:val="en-US"/>
        </w:rPr>
        <w:t>s</w:t>
      </w:r>
      <w:r w:rsidR="0028767A" w:rsidRPr="00F12E60">
        <w:rPr>
          <w:rFonts w:cs="Arial"/>
          <w:lang w:val="en-US"/>
        </w:rPr>
        <w:t xml:space="preserve"> </w:t>
      </w:r>
      <w:r w:rsidR="0072550F">
        <w:rPr>
          <w:rFonts w:cs="Arial"/>
          <w:lang w:val="en-US"/>
        </w:rPr>
        <w:t>the provided companylist.</w:t>
      </w:r>
      <w:r w:rsidR="006A1D9B" w:rsidRPr="00F12E60">
        <w:rPr>
          <w:rFonts w:cs="Arial"/>
          <w:lang w:val="en-US"/>
        </w:rPr>
        <w:t>csv file</w:t>
      </w:r>
      <w:r w:rsidR="0072550F">
        <w:rPr>
          <w:rFonts w:cs="Arial"/>
          <w:lang w:val="en-US"/>
        </w:rPr>
        <w:t>, which contains</w:t>
      </w:r>
      <w:r w:rsidR="006A1D9B" w:rsidRPr="00F12E60">
        <w:rPr>
          <w:rFonts w:cs="Arial"/>
          <w:lang w:val="en-US"/>
        </w:rPr>
        <w:t xml:space="preserve"> all the stocks traded on the New York Stock Exchange (</w:t>
      </w:r>
      <w:hyperlink r:id="rId10" w:history="1">
        <w:r w:rsidR="006A1D9B" w:rsidRPr="00F12E60">
          <w:rPr>
            <w:rStyle w:val="Hyperlink"/>
            <w:rFonts w:cs="Arial"/>
            <w:lang w:val="en-US"/>
          </w:rPr>
          <w:t>source</w:t>
        </w:r>
      </w:hyperlink>
      <w:r w:rsidR="006A1D9B" w:rsidRPr="00F12E60">
        <w:rPr>
          <w:rFonts w:cs="Arial"/>
          <w:lang w:val="en-US"/>
        </w:rPr>
        <w:t>)</w:t>
      </w:r>
      <w:r w:rsidR="0072550F">
        <w:rPr>
          <w:rFonts w:cs="Arial"/>
          <w:lang w:val="en-US"/>
        </w:rPr>
        <w:t>,</w:t>
      </w:r>
      <w:r w:rsidR="006A1D9B" w:rsidRPr="00F12E60">
        <w:rPr>
          <w:rFonts w:cs="Arial"/>
          <w:lang w:val="en-US"/>
        </w:rPr>
        <w:t xml:space="preserve"> to populate a database.</w:t>
      </w:r>
      <w:r w:rsidR="00F66123" w:rsidRPr="00F12E60">
        <w:rPr>
          <w:rFonts w:cs="Arial"/>
          <w:lang w:val="en-US"/>
        </w:rPr>
        <w:t xml:space="preserve"> Stocks are typically identified by a unique </w:t>
      </w:r>
      <w:r w:rsidR="00A47C04">
        <w:rPr>
          <w:rFonts w:cs="Arial"/>
          <w:lang w:val="en-US"/>
        </w:rPr>
        <w:t>identifier called a “ticker symbol”</w:t>
      </w:r>
      <w:r w:rsidR="00F66123" w:rsidRPr="00F12E60">
        <w:rPr>
          <w:rFonts w:cs="Arial"/>
          <w:lang w:val="en-US"/>
        </w:rPr>
        <w:t>.</w:t>
      </w:r>
      <w:r w:rsidR="0072550F">
        <w:rPr>
          <w:rFonts w:cs="Arial"/>
          <w:lang w:val="en-US"/>
        </w:rPr>
        <w:t xml:space="preserve"> Save the csv</w:t>
      </w:r>
      <w:r w:rsidR="00FD7DE7" w:rsidRPr="00F12E60">
        <w:rPr>
          <w:rFonts w:cs="Arial"/>
          <w:lang w:val="en-US"/>
        </w:rPr>
        <w:t xml:space="preserve"> file </w:t>
      </w:r>
      <w:r w:rsidR="0072550F">
        <w:rPr>
          <w:rFonts w:cs="Arial"/>
          <w:lang w:val="en-US"/>
        </w:rPr>
        <w:t xml:space="preserve">and your PHP console application file(s) </w:t>
      </w:r>
      <w:r w:rsidR="0050431D">
        <w:rPr>
          <w:rFonts w:cs="Arial"/>
          <w:lang w:val="en-US"/>
        </w:rPr>
        <w:t>with</w:t>
      </w:r>
      <w:r w:rsidR="00FD7DE7" w:rsidRPr="00F12E60">
        <w:rPr>
          <w:rFonts w:cs="Arial"/>
          <w:lang w:val="en-US"/>
        </w:rPr>
        <w:t xml:space="preserve">in </w:t>
      </w:r>
      <w:proofErr w:type="spellStart"/>
      <w:r w:rsidR="00FD7DE7" w:rsidRPr="00F12E60">
        <w:rPr>
          <w:rFonts w:cs="Arial"/>
          <w:lang w:val="en-US"/>
        </w:rPr>
        <w:t>PHPCode</w:t>
      </w:r>
      <w:proofErr w:type="spellEnd"/>
      <w:r w:rsidR="00FD7DE7" w:rsidRPr="00F12E60">
        <w:rPr>
          <w:rFonts w:cs="Arial"/>
          <w:lang w:val="en-US"/>
        </w:rPr>
        <w:t>/ass1</w:t>
      </w:r>
      <w:r w:rsidR="00B33D12">
        <w:rPr>
          <w:rFonts w:cs="Arial"/>
          <w:lang w:val="en-US"/>
        </w:rPr>
        <w:t>/console</w:t>
      </w:r>
      <w:r w:rsidR="00FD7DE7" w:rsidRPr="00F12E60">
        <w:rPr>
          <w:rFonts w:cs="Arial"/>
          <w:lang w:val="en-US"/>
        </w:rPr>
        <w:t xml:space="preserve"> so that you can </w:t>
      </w:r>
      <w:r w:rsidR="0050431D">
        <w:rPr>
          <w:rFonts w:cs="Arial"/>
          <w:lang w:val="en-US"/>
        </w:rPr>
        <w:t>read and execute</w:t>
      </w:r>
      <w:r w:rsidR="00FD7DE7" w:rsidRPr="00F12E60">
        <w:rPr>
          <w:rFonts w:cs="Arial"/>
          <w:lang w:val="en-US"/>
        </w:rPr>
        <w:t xml:space="preserve"> it </w:t>
      </w:r>
      <w:r w:rsidR="0050431D">
        <w:rPr>
          <w:rFonts w:cs="Arial"/>
          <w:lang w:val="en-US"/>
        </w:rPr>
        <w:t>in the</w:t>
      </w:r>
      <w:r w:rsidR="00FD7DE7" w:rsidRPr="00F12E60">
        <w:rPr>
          <w:rFonts w:cs="Arial"/>
          <w:lang w:val="en-US"/>
        </w:rPr>
        <w:t xml:space="preserve"> Vagrant</w:t>
      </w:r>
      <w:r w:rsidR="0050431D">
        <w:rPr>
          <w:rFonts w:cs="Arial"/>
          <w:lang w:val="en-US"/>
        </w:rPr>
        <w:t xml:space="preserve"> VM</w:t>
      </w:r>
      <w:r w:rsidR="00FD7DE7" w:rsidRPr="00F12E60">
        <w:rPr>
          <w:rFonts w:cs="Arial"/>
          <w:lang w:val="en-US"/>
        </w:rPr>
        <w:t>.</w:t>
      </w:r>
    </w:p>
    <w:p w14:paraId="46835C78" w14:textId="77777777" w:rsidR="006A1D9B" w:rsidRPr="00F12E60" w:rsidRDefault="006A1D9B" w:rsidP="009F74CB">
      <w:pPr>
        <w:spacing w:after="0" w:line="240" w:lineRule="auto"/>
        <w:rPr>
          <w:rFonts w:cs="Arial"/>
          <w:lang w:val="en-US"/>
        </w:rPr>
      </w:pPr>
    </w:p>
    <w:p w14:paraId="765C46B7" w14:textId="486420A2" w:rsidR="00732782" w:rsidRPr="00F12E60" w:rsidRDefault="00732782" w:rsidP="009F74CB">
      <w:pPr>
        <w:spacing w:after="0" w:line="240" w:lineRule="auto"/>
        <w:rPr>
          <w:rFonts w:cs="Arial"/>
          <w:lang w:val="en-US"/>
        </w:rPr>
      </w:pPr>
      <w:r w:rsidRPr="00F12E60">
        <w:rPr>
          <w:rFonts w:cs="Arial"/>
          <w:lang w:val="en-US"/>
        </w:rPr>
        <w:t xml:space="preserve">In the second part, </w:t>
      </w:r>
      <w:r w:rsidR="006A1D9B" w:rsidRPr="00F12E60">
        <w:rPr>
          <w:rFonts w:cs="Arial"/>
          <w:lang w:val="en-US"/>
        </w:rPr>
        <w:t xml:space="preserve">we write a web application that asks the user to choose a stock ticker symbol or company name, and then returns the last trade </w:t>
      </w:r>
      <w:hyperlink r:id="rId11" w:history="1">
        <w:r w:rsidR="006A1D9B" w:rsidRPr="00F12E60">
          <w:rPr>
            <w:rStyle w:val="Hyperlink"/>
            <w:rFonts w:cs="Arial"/>
            <w:lang w:val="en-US"/>
          </w:rPr>
          <w:t>close</w:t>
        </w:r>
      </w:hyperlink>
      <w:r w:rsidR="006A1D9B" w:rsidRPr="00F12E60">
        <w:rPr>
          <w:rFonts w:cs="Arial"/>
          <w:lang w:val="en-US"/>
        </w:rPr>
        <w:t xml:space="preserve"> value </w:t>
      </w:r>
      <w:r w:rsidR="00F66123" w:rsidRPr="00F12E60">
        <w:rPr>
          <w:rFonts w:cs="Arial"/>
          <w:lang w:val="en-US"/>
        </w:rPr>
        <w:t xml:space="preserve">(meaning the last trade price that was agreed upon by a buyer and a seller) </w:t>
      </w:r>
      <w:r w:rsidR="006A1D9B" w:rsidRPr="00F12E60">
        <w:rPr>
          <w:rFonts w:cs="Arial"/>
          <w:lang w:val="en-US"/>
        </w:rPr>
        <w:t xml:space="preserve">as well as </w:t>
      </w:r>
      <w:r w:rsidR="00F66123" w:rsidRPr="00F12E60">
        <w:rPr>
          <w:rFonts w:cs="Arial"/>
          <w:lang w:val="en-US"/>
        </w:rPr>
        <w:t xml:space="preserve">the </w:t>
      </w:r>
      <w:r w:rsidR="00A47C04">
        <w:rPr>
          <w:rFonts w:cs="Arial"/>
          <w:lang w:val="en-US"/>
        </w:rPr>
        <w:t>latest</w:t>
      </w:r>
      <w:r w:rsidR="00F66123" w:rsidRPr="00F12E60">
        <w:rPr>
          <w:rFonts w:cs="Arial"/>
          <w:lang w:val="en-US"/>
        </w:rPr>
        <w:t xml:space="preserve"> </w:t>
      </w:r>
      <w:hyperlink r:id="rId12" w:history="1">
        <w:r w:rsidR="00F66123" w:rsidRPr="00F12E60">
          <w:rPr>
            <w:rStyle w:val="Hyperlink"/>
            <w:rFonts w:cs="Arial"/>
            <w:lang w:val="en-US"/>
          </w:rPr>
          <w:t>headlines</w:t>
        </w:r>
      </w:hyperlink>
      <w:r w:rsidR="00F66123" w:rsidRPr="00F12E60">
        <w:rPr>
          <w:rFonts w:cs="Arial"/>
          <w:lang w:val="en-US"/>
        </w:rPr>
        <w:t xml:space="preserve"> related to the stock.</w:t>
      </w:r>
      <w:r w:rsidR="00FD7DE7" w:rsidRPr="00F12E60">
        <w:rPr>
          <w:rFonts w:cs="Arial"/>
          <w:lang w:val="en-US"/>
        </w:rPr>
        <w:t xml:space="preserve"> Write your web application in </w:t>
      </w:r>
      <w:proofErr w:type="spellStart"/>
      <w:r w:rsidR="00FD7DE7" w:rsidRPr="00F12E60">
        <w:rPr>
          <w:rFonts w:cs="Arial"/>
          <w:lang w:val="en-US"/>
        </w:rPr>
        <w:t>PHPCode</w:t>
      </w:r>
      <w:proofErr w:type="spellEnd"/>
      <w:r w:rsidR="00FD7DE7" w:rsidRPr="00F12E60">
        <w:rPr>
          <w:rFonts w:cs="Arial"/>
          <w:lang w:val="en-US"/>
        </w:rPr>
        <w:t xml:space="preserve">/ass1/public. It is important that your console application is not in your web application’s root folder to prevent </w:t>
      </w:r>
      <w:hyperlink r:id="rId13" w:anchor="command_line_interface" w:history="1">
        <w:r w:rsidR="000F7D80" w:rsidRPr="00F12E60">
          <w:rPr>
            <w:rStyle w:val="Hyperlink"/>
            <w:rFonts w:cs="Arial"/>
            <w:lang w:val="en-US"/>
          </w:rPr>
          <w:t>unauthorized</w:t>
        </w:r>
      </w:hyperlink>
      <w:r w:rsidR="000F7D80" w:rsidRPr="00F12E60">
        <w:rPr>
          <w:rFonts w:cs="Arial"/>
          <w:lang w:val="en-US"/>
        </w:rPr>
        <w:t xml:space="preserve"> running of the console program.</w:t>
      </w:r>
      <w:r w:rsidR="00FD7DE7" w:rsidRPr="00F12E60">
        <w:rPr>
          <w:rFonts w:cs="Arial"/>
          <w:lang w:val="en-US"/>
        </w:rPr>
        <w:t xml:space="preserve"> </w:t>
      </w:r>
      <w:r w:rsidR="00A47C04">
        <w:rPr>
          <w:rFonts w:cs="Arial"/>
          <w:lang w:val="en-US"/>
        </w:rPr>
        <w:t xml:space="preserve">The </w:t>
      </w:r>
      <w:proofErr w:type="spellStart"/>
      <w:r w:rsidR="00A47C04">
        <w:rPr>
          <w:rFonts w:cs="Arial"/>
          <w:lang w:val="en-US"/>
        </w:rPr>
        <w:t>Homestead.yaml</w:t>
      </w:r>
      <w:proofErr w:type="spellEnd"/>
      <w:r w:rsidR="00A47C04">
        <w:rPr>
          <w:rFonts w:cs="Arial"/>
          <w:lang w:val="en-US"/>
        </w:rPr>
        <w:t xml:space="preserve"> file</w:t>
      </w:r>
      <w:r w:rsidR="000F7D80" w:rsidRPr="00F12E60">
        <w:rPr>
          <w:rFonts w:cs="Arial"/>
          <w:lang w:val="en-US"/>
        </w:rPr>
        <w:t xml:space="preserve"> associate</w:t>
      </w:r>
      <w:r w:rsidR="00A47C04">
        <w:rPr>
          <w:rFonts w:cs="Arial"/>
          <w:lang w:val="en-US"/>
        </w:rPr>
        <w:t>s</w:t>
      </w:r>
      <w:r w:rsidR="000F7D80" w:rsidRPr="00F12E60">
        <w:rPr>
          <w:rFonts w:cs="Arial"/>
          <w:lang w:val="en-US"/>
        </w:rPr>
        <w:t xml:space="preserve"> the URL https://ass1.test with </w:t>
      </w:r>
      <w:proofErr w:type="spellStart"/>
      <w:r w:rsidR="000F7D80" w:rsidRPr="00F12E60">
        <w:rPr>
          <w:rFonts w:cs="Arial"/>
          <w:lang w:val="en-US"/>
        </w:rPr>
        <w:t>PHPCode</w:t>
      </w:r>
      <w:proofErr w:type="spellEnd"/>
      <w:r w:rsidR="000F7D80" w:rsidRPr="00F12E60">
        <w:rPr>
          <w:rFonts w:cs="Arial"/>
          <w:lang w:val="en-US"/>
        </w:rPr>
        <w:t>/ass1/public, so the public folder is the web application’s root folder.</w:t>
      </w:r>
    </w:p>
    <w:p w14:paraId="1606B7B0" w14:textId="77777777" w:rsidR="00F26407" w:rsidRPr="00F12E60" w:rsidRDefault="00F26407" w:rsidP="00F26407">
      <w:pPr>
        <w:spacing w:after="0" w:line="240" w:lineRule="auto"/>
        <w:rPr>
          <w:rFonts w:cs="Arial"/>
          <w:lang w:val="en-US"/>
        </w:rPr>
      </w:pPr>
    </w:p>
    <w:p w14:paraId="4D4D776E" w14:textId="77777777" w:rsidR="00F625C7" w:rsidRPr="00B33D12" w:rsidRDefault="00F625C7" w:rsidP="00F625C7">
      <w:pPr>
        <w:autoSpaceDE w:val="0"/>
        <w:autoSpaceDN w:val="0"/>
        <w:adjustRightInd w:val="0"/>
        <w:spacing w:after="0" w:line="240" w:lineRule="auto"/>
        <w:rPr>
          <w:rFonts w:cs="CMTT10"/>
          <w:lang w:val="en-US"/>
        </w:rPr>
      </w:pPr>
      <w:r>
        <w:rPr>
          <w:rFonts w:cs="CMTT10"/>
          <w:lang w:val="en-US"/>
        </w:rPr>
        <w:t>U</w:t>
      </w:r>
      <w:r w:rsidRPr="00B33D12">
        <w:rPr>
          <w:rFonts w:cs="CMTT10"/>
          <w:lang w:val="en-US"/>
        </w:rPr>
        <w:t>se best coding practices: modularize in functions or classes, use the data access object design pattern for separation of concerns, validate user input.</w:t>
      </w:r>
    </w:p>
    <w:p w14:paraId="30721864" w14:textId="77777777" w:rsidR="000F7D80" w:rsidRPr="00F12E60" w:rsidRDefault="000F7D80" w:rsidP="00F26407">
      <w:pPr>
        <w:spacing w:after="0" w:line="240" w:lineRule="auto"/>
        <w:rPr>
          <w:rFonts w:cs="Arial"/>
          <w:lang w:val="en-US"/>
        </w:rPr>
      </w:pPr>
    </w:p>
    <w:p w14:paraId="241E6E66" w14:textId="3E7E1021" w:rsidR="000F7D80" w:rsidRPr="00F12E60" w:rsidRDefault="000F7D80" w:rsidP="000F7D80">
      <w:pPr>
        <w:spacing w:after="60" w:line="240" w:lineRule="auto"/>
        <w:rPr>
          <w:rFonts w:cs="Arial"/>
          <w:b/>
          <w:u w:val="double"/>
          <w:lang w:val="en-US"/>
        </w:rPr>
      </w:pPr>
      <w:r w:rsidRPr="00F12E60">
        <w:rPr>
          <w:rFonts w:cs="Arial"/>
          <w:b/>
          <w:u w:val="double"/>
          <w:lang w:val="en-US"/>
        </w:rPr>
        <w:t>Submission</w:t>
      </w:r>
    </w:p>
    <w:p w14:paraId="4E8860F8" w14:textId="0A66EABA" w:rsidR="00310FB8" w:rsidRDefault="000F7D80" w:rsidP="000F7D80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F12E60">
        <w:rPr>
          <w:rFonts w:cs="Arial"/>
          <w:lang w:val="en-US"/>
        </w:rPr>
        <w:t>You will submit yo</w:t>
      </w:r>
      <w:r w:rsidR="00310FB8" w:rsidRPr="00F12E60">
        <w:rPr>
          <w:rFonts w:cs="Arial"/>
          <w:lang w:val="en-US"/>
        </w:rPr>
        <w:t xml:space="preserve">ur code to the two empty </w:t>
      </w:r>
      <w:proofErr w:type="spellStart"/>
      <w:r w:rsidR="00310FB8" w:rsidRPr="00F12E60">
        <w:rPr>
          <w:rFonts w:cs="Arial"/>
          <w:lang w:val="en-US"/>
        </w:rPr>
        <w:t>GitLab</w:t>
      </w:r>
      <w:proofErr w:type="spellEnd"/>
      <w:r w:rsidR="00310FB8" w:rsidRPr="00F12E60">
        <w:rPr>
          <w:rFonts w:cs="Arial"/>
          <w:lang w:val="en-US"/>
        </w:rPr>
        <w:t xml:space="preserve"> repositor</w:t>
      </w:r>
      <w:r w:rsidR="00310FB8" w:rsidRPr="00F12E60">
        <w:rPr>
          <w:rFonts w:cs="Arial"/>
          <w:u w:val="single"/>
          <w:lang w:val="en-US"/>
        </w:rPr>
        <w:t>ies</w:t>
      </w:r>
      <w:r w:rsidRPr="00F12E60">
        <w:rPr>
          <w:rFonts w:cs="Arial"/>
          <w:lang w:val="en-US"/>
        </w:rPr>
        <w:t xml:space="preserve"> created for you</w:t>
      </w:r>
      <w:r w:rsidR="00A01B53" w:rsidRPr="00F12E60">
        <w:rPr>
          <w:rFonts w:cs="Arial"/>
          <w:lang w:val="en-US"/>
        </w:rPr>
        <w:t>r team</w:t>
      </w:r>
      <w:r w:rsidRPr="00F12E60">
        <w:rPr>
          <w:rFonts w:cs="Arial"/>
          <w:lang w:val="en-US"/>
        </w:rPr>
        <w:t xml:space="preserve">. </w:t>
      </w:r>
      <w:r w:rsidR="000D0D15">
        <w:rPr>
          <w:rFonts w:cs="Arial"/>
          <w:lang w:val="en-US"/>
        </w:rPr>
        <w:t xml:space="preserve">For the console project: </w:t>
      </w:r>
      <w:proofErr w:type="spellStart"/>
      <w:r w:rsidR="000D0D15" w:rsidRPr="000D0D15">
        <w:rPr>
          <w:rFonts w:ascii="Courier New" w:hAnsi="Courier New" w:cs="Courier New"/>
          <w:lang w:val="en-US"/>
        </w:rPr>
        <w:t>git</w:t>
      </w:r>
      <w:proofErr w:type="spellEnd"/>
      <w:r w:rsidR="000D0D15" w:rsidRPr="000D0D15">
        <w:rPr>
          <w:rFonts w:ascii="Courier New" w:hAnsi="Courier New" w:cs="Courier New"/>
          <w:lang w:val="en-US"/>
        </w:rPr>
        <w:t xml:space="preserve"> </w:t>
      </w:r>
      <w:proofErr w:type="spellStart"/>
      <w:r w:rsidR="000D0D15" w:rsidRPr="000D0D15">
        <w:rPr>
          <w:rFonts w:ascii="Courier New" w:hAnsi="Courier New" w:cs="Courier New"/>
          <w:lang w:val="en-US"/>
        </w:rPr>
        <w:t>init</w:t>
      </w:r>
      <w:proofErr w:type="spellEnd"/>
      <w:r w:rsidR="000D0D15">
        <w:rPr>
          <w:rFonts w:cs="Arial"/>
          <w:lang w:val="en-US"/>
        </w:rPr>
        <w:t xml:space="preserve"> in the</w:t>
      </w:r>
      <w:r w:rsidRPr="00F12E60">
        <w:rPr>
          <w:rFonts w:cs="Arial"/>
          <w:lang w:val="en-US"/>
        </w:rPr>
        <w:t xml:space="preserve"> </w:t>
      </w:r>
      <w:proofErr w:type="spellStart"/>
      <w:r w:rsidRPr="00F12E60">
        <w:rPr>
          <w:rFonts w:cs="Arial"/>
          <w:lang w:val="en-US"/>
        </w:rPr>
        <w:t>PHPCode</w:t>
      </w:r>
      <w:proofErr w:type="spellEnd"/>
      <w:r w:rsidRPr="00F12E60">
        <w:rPr>
          <w:rFonts w:cs="Arial"/>
          <w:lang w:val="en-US"/>
        </w:rPr>
        <w:t>/ass1</w:t>
      </w:r>
      <w:r w:rsidR="00310FB8" w:rsidRPr="00F12E60">
        <w:rPr>
          <w:rFonts w:cs="Arial"/>
          <w:lang w:val="en-US"/>
        </w:rPr>
        <w:t>/console</w:t>
      </w:r>
      <w:r w:rsidRPr="00F12E60">
        <w:rPr>
          <w:rFonts w:cs="Arial"/>
          <w:lang w:val="en-US"/>
        </w:rPr>
        <w:t xml:space="preserve"> </w:t>
      </w:r>
      <w:r w:rsidR="000D0D15">
        <w:rPr>
          <w:rFonts w:cs="Arial"/>
          <w:lang w:val="en-US"/>
        </w:rPr>
        <w:t>folder</w:t>
      </w:r>
      <w:r w:rsidRPr="00F12E60">
        <w:rPr>
          <w:rFonts w:cs="Arial"/>
          <w:lang w:val="en-US"/>
        </w:rPr>
        <w:t xml:space="preserve">, and set your </w:t>
      </w:r>
      <w:proofErr w:type="spellStart"/>
      <w:r w:rsidR="00A06F4F">
        <w:rPr>
          <w:rFonts w:cs="Arial"/>
          <w:lang w:val="en-US"/>
        </w:rPr>
        <w:t>git</w:t>
      </w:r>
      <w:proofErr w:type="spellEnd"/>
      <w:r w:rsidR="00A06F4F">
        <w:rPr>
          <w:rFonts w:cs="Arial"/>
          <w:lang w:val="en-US"/>
        </w:rPr>
        <w:t xml:space="preserve"> </w:t>
      </w:r>
      <w:r w:rsidRPr="00F12E60">
        <w:rPr>
          <w:rFonts w:cs="Arial"/>
          <w:lang w:val="en-US"/>
        </w:rPr>
        <w:t xml:space="preserve">remote to the </w:t>
      </w:r>
      <w:proofErr w:type="spellStart"/>
      <w:r w:rsidRPr="00F12E60">
        <w:rPr>
          <w:rFonts w:cs="Arial"/>
          <w:lang w:val="en-US"/>
        </w:rPr>
        <w:t>GitLab</w:t>
      </w:r>
      <w:proofErr w:type="spellEnd"/>
      <w:r w:rsidRPr="00F12E60">
        <w:rPr>
          <w:rFonts w:cs="Arial"/>
          <w:lang w:val="en-US"/>
        </w:rPr>
        <w:t xml:space="preserve"> </w:t>
      </w:r>
      <w:proofErr w:type="spellStart"/>
      <w:proofErr w:type="gramStart"/>
      <w:r w:rsidRPr="00F12E60">
        <w:rPr>
          <w:rFonts w:cs="Arial"/>
          <w:lang w:val="en-US"/>
        </w:rPr>
        <w:t>url</w:t>
      </w:r>
      <w:proofErr w:type="spellEnd"/>
      <w:proofErr w:type="gramEnd"/>
      <w:r w:rsidR="00310FB8" w:rsidRPr="00F12E60">
        <w:rPr>
          <w:rFonts w:cs="Arial"/>
          <w:lang w:val="en-US"/>
        </w:rPr>
        <w:t xml:space="preserve"> for the console project</w:t>
      </w:r>
      <w:r w:rsidR="000D0D15">
        <w:rPr>
          <w:rFonts w:cs="Arial"/>
          <w:lang w:val="en-US"/>
        </w:rPr>
        <w:t xml:space="preserve">, and code it </w:t>
      </w:r>
      <w:r w:rsidR="00B33D12">
        <w:rPr>
          <w:rFonts w:cs="Arial"/>
          <w:lang w:val="en-US"/>
        </w:rPr>
        <w:t>t</w:t>
      </w:r>
      <w:r w:rsidR="000D0D15">
        <w:rPr>
          <w:rFonts w:cs="Arial"/>
          <w:lang w:val="en-US"/>
        </w:rPr>
        <w:t>here</w:t>
      </w:r>
      <w:r w:rsidRPr="00F12E60">
        <w:rPr>
          <w:rFonts w:cs="Arial"/>
          <w:lang w:val="en-US"/>
        </w:rPr>
        <w:t xml:space="preserve">. </w:t>
      </w:r>
      <w:r w:rsidR="00310FB8" w:rsidRPr="00F12E60">
        <w:rPr>
          <w:rFonts w:cs="Arial"/>
          <w:lang w:val="en-US"/>
        </w:rPr>
        <w:t xml:space="preserve">Code your web application in </w:t>
      </w:r>
      <w:proofErr w:type="spellStart"/>
      <w:r w:rsidR="00310FB8" w:rsidRPr="00F12E60">
        <w:rPr>
          <w:rFonts w:cs="Arial"/>
          <w:lang w:val="en-US"/>
        </w:rPr>
        <w:t>PHPCode</w:t>
      </w:r>
      <w:proofErr w:type="spellEnd"/>
      <w:r w:rsidR="00310FB8" w:rsidRPr="00F12E60">
        <w:rPr>
          <w:rFonts w:cs="Arial"/>
          <w:lang w:val="en-US"/>
        </w:rPr>
        <w:t>/ass1/public</w:t>
      </w:r>
      <w:r w:rsidR="000D0D15">
        <w:rPr>
          <w:rFonts w:cs="Arial"/>
          <w:lang w:val="en-US"/>
        </w:rPr>
        <w:t xml:space="preserve">, </w:t>
      </w:r>
      <w:r w:rsidR="000D0D15" w:rsidRPr="00F12E60">
        <w:rPr>
          <w:rFonts w:cs="Arial"/>
          <w:lang w:val="en-US"/>
        </w:rPr>
        <w:t>set</w:t>
      </w:r>
      <w:r w:rsidR="000D0D15">
        <w:rPr>
          <w:rFonts w:cs="Arial"/>
          <w:lang w:val="en-US"/>
        </w:rPr>
        <w:t>ting</w:t>
      </w:r>
      <w:r w:rsidR="000D0D15" w:rsidRPr="00F12E60">
        <w:rPr>
          <w:rFonts w:cs="Arial"/>
          <w:lang w:val="en-US"/>
        </w:rPr>
        <w:t xml:space="preserve"> your remote </w:t>
      </w:r>
      <w:r w:rsidR="00F625C7">
        <w:rPr>
          <w:rFonts w:cs="Arial"/>
          <w:lang w:val="en-US"/>
        </w:rPr>
        <w:t xml:space="preserve">“origin” </w:t>
      </w:r>
      <w:r w:rsidR="000D0D15" w:rsidRPr="00F12E60">
        <w:rPr>
          <w:rFonts w:cs="Arial"/>
          <w:lang w:val="en-US"/>
        </w:rPr>
        <w:t xml:space="preserve">to the </w:t>
      </w:r>
      <w:proofErr w:type="spellStart"/>
      <w:r w:rsidR="000D0D15" w:rsidRPr="00F12E60">
        <w:rPr>
          <w:rFonts w:cs="Arial"/>
          <w:lang w:val="en-US"/>
        </w:rPr>
        <w:t>GitLab</w:t>
      </w:r>
      <w:proofErr w:type="spellEnd"/>
      <w:r w:rsidR="000D0D15" w:rsidRPr="00F12E60">
        <w:rPr>
          <w:rFonts w:cs="Arial"/>
          <w:lang w:val="en-US"/>
        </w:rPr>
        <w:t xml:space="preserve"> </w:t>
      </w:r>
      <w:proofErr w:type="spellStart"/>
      <w:proofErr w:type="gramStart"/>
      <w:r w:rsidR="000D0D15" w:rsidRPr="00F12E60">
        <w:rPr>
          <w:rFonts w:cs="Arial"/>
          <w:lang w:val="en-US"/>
        </w:rPr>
        <w:t>url</w:t>
      </w:r>
      <w:proofErr w:type="spellEnd"/>
      <w:proofErr w:type="gramEnd"/>
      <w:r w:rsidR="000D0D15" w:rsidRPr="00F12E60">
        <w:rPr>
          <w:rFonts w:cs="Arial"/>
          <w:lang w:val="en-US"/>
        </w:rPr>
        <w:t xml:space="preserve"> for the </w:t>
      </w:r>
      <w:r w:rsidR="000D0D15">
        <w:rPr>
          <w:rFonts w:cs="Arial"/>
          <w:lang w:val="en-US"/>
        </w:rPr>
        <w:t>web</w:t>
      </w:r>
      <w:r w:rsidR="000D0D15" w:rsidRPr="00F12E60">
        <w:rPr>
          <w:rFonts w:cs="Arial"/>
          <w:lang w:val="en-US"/>
        </w:rPr>
        <w:t xml:space="preserve"> project</w:t>
      </w:r>
      <w:r w:rsidR="00310FB8" w:rsidRPr="00F12E60">
        <w:rPr>
          <w:rFonts w:cs="Arial"/>
          <w:lang w:val="en-US"/>
        </w:rPr>
        <w:t xml:space="preserve">. </w:t>
      </w:r>
    </w:p>
    <w:p w14:paraId="76F1F036" w14:textId="77777777" w:rsidR="00AB555C" w:rsidRPr="00F12E60" w:rsidRDefault="00AB555C" w:rsidP="000F7D80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</w:p>
    <w:p w14:paraId="36C3F124" w14:textId="31A9FAD2" w:rsidR="00F26407" w:rsidRDefault="000F7D80" w:rsidP="000F7D80">
      <w:pPr>
        <w:autoSpaceDE w:val="0"/>
        <w:autoSpaceDN w:val="0"/>
        <w:adjustRightInd w:val="0"/>
        <w:spacing w:after="0" w:line="240" w:lineRule="auto"/>
        <w:rPr>
          <w:rFonts w:cs="CMTT10"/>
          <w:lang w:val="en-US"/>
        </w:rPr>
      </w:pPr>
      <w:r w:rsidRPr="00F12E60">
        <w:rPr>
          <w:rFonts w:cs="Arial"/>
          <w:lang w:val="en-US"/>
        </w:rPr>
        <w:t xml:space="preserve">You are in charge of the master branch, but please continue to use the protected branch </w:t>
      </w:r>
      <w:hyperlink r:id="rId14" w:history="1">
        <w:r w:rsidRPr="00F12E60">
          <w:rPr>
            <w:rStyle w:val="Hyperlink"/>
            <w:rFonts w:cs="Arial"/>
            <w:lang w:val="en-US"/>
          </w:rPr>
          <w:t>workflow</w:t>
        </w:r>
      </w:hyperlink>
      <w:r w:rsidRPr="00F12E60">
        <w:rPr>
          <w:rFonts w:cs="Arial"/>
          <w:lang w:val="en-US"/>
        </w:rPr>
        <w:t xml:space="preserve"> that </w:t>
      </w:r>
      <w:r w:rsidRPr="00B33D12">
        <w:rPr>
          <w:rFonts w:cs="Arial"/>
          <w:lang w:val="en-US"/>
        </w:rPr>
        <w:t>you have used the past two semesters</w:t>
      </w:r>
      <w:r w:rsidR="00446CDE" w:rsidRPr="00B33D12">
        <w:rPr>
          <w:rFonts w:cs="Arial"/>
          <w:lang w:val="en-US"/>
        </w:rPr>
        <w:t xml:space="preserve">; make sure you set up a process in your </w:t>
      </w:r>
      <w:r w:rsidR="00604339">
        <w:rPr>
          <w:rFonts w:cs="Arial"/>
          <w:lang w:val="en-US"/>
        </w:rPr>
        <w:t>partner</w:t>
      </w:r>
      <w:r w:rsidR="00446CDE" w:rsidRPr="00B33D12">
        <w:rPr>
          <w:rFonts w:cs="Arial"/>
          <w:lang w:val="en-US"/>
        </w:rPr>
        <w:t xml:space="preserve"> such that the other </w:t>
      </w:r>
      <w:r w:rsidR="00604339">
        <w:rPr>
          <w:rFonts w:cs="Arial"/>
          <w:lang w:val="en-US"/>
        </w:rPr>
        <w:t>member</w:t>
      </w:r>
      <w:r w:rsidR="00446CDE" w:rsidRPr="00B33D12">
        <w:rPr>
          <w:rFonts w:cs="Arial"/>
          <w:lang w:val="en-US"/>
        </w:rPr>
        <w:t xml:space="preserve"> must approve any merge request to master</w:t>
      </w:r>
      <w:r w:rsidR="00A01B53" w:rsidRPr="00B33D12">
        <w:rPr>
          <w:rFonts w:cs="Arial"/>
          <w:lang w:val="en-US"/>
        </w:rPr>
        <w:t>.</w:t>
      </w:r>
      <w:r w:rsidR="00A01B53" w:rsidRPr="00B33D12">
        <w:rPr>
          <w:rFonts w:cs="CMTT10"/>
          <w:lang w:val="en-US"/>
        </w:rPr>
        <w:t xml:space="preserve"> </w:t>
      </w:r>
      <w:hyperlink r:id="rId15" w:history="1">
        <w:r w:rsidR="00604339" w:rsidRPr="00604339">
          <w:rPr>
            <w:rStyle w:val="Hyperlink"/>
            <w:rFonts w:cs="CMTT10"/>
            <w:lang w:val="en-US"/>
          </w:rPr>
          <w:t>Tag</w:t>
        </w:r>
      </w:hyperlink>
      <w:r w:rsidR="00604339">
        <w:rPr>
          <w:rFonts w:cs="CMTT10"/>
          <w:lang w:val="en-US"/>
        </w:rPr>
        <w:t xml:space="preserve"> your final submissions as “final” in both </w:t>
      </w:r>
      <w:hyperlink r:id="rId16" w:history="1">
        <w:r w:rsidR="00604339" w:rsidRPr="00F625C7">
          <w:rPr>
            <w:rStyle w:val="Hyperlink"/>
            <w:rFonts w:cs="CMTT10"/>
            <w:lang w:val="en-US"/>
          </w:rPr>
          <w:t>repositories</w:t>
        </w:r>
      </w:hyperlink>
      <w:r w:rsidR="00604339">
        <w:rPr>
          <w:rFonts w:cs="CMTT10"/>
          <w:lang w:val="en-US"/>
        </w:rPr>
        <w:t>.</w:t>
      </w:r>
    </w:p>
    <w:p w14:paraId="02E758F8" w14:textId="77777777" w:rsidR="00604339" w:rsidRDefault="00604339" w:rsidP="000F7D80">
      <w:pPr>
        <w:autoSpaceDE w:val="0"/>
        <w:autoSpaceDN w:val="0"/>
        <w:adjustRightInd w:val="0"/>
        <w:spacing w:after="0" w:line="240" w:lineRule="auto"/>
        <w:rPr>
          <w:rFonts w:cs="CMTT10"/>
          <w:lang w:val="en-US"/>
        </w:rPr>
      </w:pPr>
    </w:p>
    <w:p w14:paraId="3838006B" w14:textId="77777777" w:rsidR="00604339" w:rsidRPr="00F625C7" w:rsidRDefault="00604339" w:rsidP="00604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F625C7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F625C7">
        <w:rPr>
          <w:rFonts w:ascii="Courier New" w:hAnsi="Courier New" w:cs="Courier New"/>
          <w:lang w:val="en-US"/>
        </w:rPr>
        <w:t xml:space="preserve"> checkout master</w:t>
      </w:r>
    </w:p>
    <w:p w14:paraId="042E4570" w14:textId="7AE69DA5" w:rsidR="00604339" w:rsidRPr="00F625C7" w:rsidRDefault="00604339" w:rsidP="00604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F625C7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F625C7">
        <w:rPr>
          <w:rFonts w:ascii="Courier New" w:hAnsi="Courier New" w:cs="Courier New"/>
          <w:lang w:val="en-US"/>
        </w:rPr>
        <w:t xml:space="preserve"> tag </w:t>
      </w:r>
      <w:r w:rsidR="00F625C7" w:rsidRPr="00F625C7">
        <w:rPr>
          <w:rFonts w:ascii="Courier New" w:hAnsi="Courier New" w:cs="Courier New"/>
          <w:lang w:val="en-US"/>
        </w:rPr>
        <w:t>final</w:t>
      </w:r>
    </w:p>
    <w:p w14:paraId="4CAFBB56" w14:textId="5BEC2E2E" w:rsidR="00604339" w:rsidRPr="00F625C7" w:rsidRDefault="00604339" w:rsidP="00604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F625C7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F625C7">
        <w:rPr>
          <w:rFonts w:ascii="Courier New" w:hAnsi="Courier New" w:cs="Courier New"/>
          <w:lang w:val="en-US"/>
        </w:rPr>
        <w:t xml:space="preserve"> push origin --tags</w:t>
      </w:r>
    </w:p>
    <w:p w14:paraId="0D390A84" w14:textId="77777777" w:rsidR="00F12E60" w:rsidRPr="00B33D12" w:rsidRDefault="00F12E60" w:rsidP="000F7D80">
      <w:pPr>
        <w:autoSpaceDE w:val="0"/>
        <w:autoSpaceDN w:val="0"/>
        <w:adjustRightInd w:val="0"/>
        <w:spacing w:after="0" w:line="240" w:lineRule="auto"/>
        <w:rPr>
          <w:rFonts w:cs="CMTT10"/>
          <w:lang w:val="en-US"/>
        </w:rPr>
      </w:pPr>
    </w:p>
    <w:p w14:paraId="71D23448" w14:textId="61080F5F" w:rsidR="00F12E60" w:rsidRPr="00B33D12" w:rsidRDefault="00F12E60" w:rsidP="00F12E60">
      <w:pPr>
        <w:spacing w:after="0" w:line="240" w:lineRule="auto"/>
        <w:rPr>
          <w:rFonts w:cs="Arial"/>
          <w:lang w:val="en-US"/>
        </w:rPr>
      </w:pPr>
      <w:r w:rsidRPr="00B33D12">
        <w:rPr>
          <w:rFonts w:cs="CMTT10"/>
          <w:lang w:val="en-US"/>
        </w:rPr>
        <w:t xml:space="preserve">Make sure that you clearly indicate </w:t>
      </w:r>
      <w:r w:rsidRPr="00B33D12">
        <w:rPr>
          <w:rFonts w:cs="Arial"/>
          <w:lang w:val="en-US"/>
        </w:rPr>
        <w:t xml:space="preserve">your </w:t>
      </w:r>
      <w:proofErr w:type="spellStart"/>
      <w:r w:rsidRPr="00B33D12">
        <w:rPr>
          <w:rFonts w:cs="Arial"/>
          <w:b/>
          <w:lang w:val="en-US"/>
        </w:rPr>
        <w:t>Heroku</w:t>
      </w:r>
      <w:proofErr w:type="spellEnd"/>
      <w:r w:rsidRPr="00B33D12">
        <w:rPr>
          <w:rFonts w:cs="Arial"/>
          <w:b/>
          <w:lang w:val="en-US"/>
        </w:rPr>
        <w:t xml:space="preserve"> </w:t>
      </w:r>
      <w:proofErr w:type="spellStart"/>
      <w:proofErr w:type="gramStart"/>
      <w:r w:rsidRPr="00B33D12">
        <w:rPr>
          <w:rFonts w:cs="Arial"/>
          <w:b/>
          <w:lang w:val="en-US"/>
        </w:rPr>
        <w:t>url</w:t>
      </w:r>
      <w:proofErr w:type="spellEnd"/>
      <w:proofErr w:type="gramEnd"/>
      <w:r w:rsidRPr="00B33D12">
        <w:rPr>
          <w:rFonts w:cs="Arial"/>
          <w:lang w:val="en-US"/>
        </w:rPr>
        <w:t xml:space="preserve"> in your </w:t>
      </w:r>
      <w:proofErr w:type="spellStart"/>
      <w:r w:rsidRPr="00B33D12">
        <w:rPr>
          <w:rFonts w:cs="Arial"/>
          <w:lang w:val="en-US"/>
        </w:rPr>
        <w:t>GitLab</w:t>
      </w:r>
      <w:proofErr w:type="spellEnd"/>
      <w:r w:rsidRPr="00B33D12">
        <w:rPr>
          <w:rFonts w:cs="Arial"/>
          <w:lang w:val="en-US"/>
        </w:rPr>
        <w:t xml:space="preserve"> README.md file</w:t>
      </w:r>
      <w:r w:rsidR="00F625C7">
        <w:rPr>
          <w:rFonts w:cs="Arial"/>
          <w:lang w:val="en-US"/>
        </w:rPr>
        <w:t xml:space="preserve"> (see below)</w:t>
      </w:r>
      <w:r w:rsidR="00604339">
        <w:rPr>
          <w:rFonts w:cs="Arial"/>
          <w:lang w:val="en-US"/>
        </w:rPr>
        <w:t>.</w:t>
      </w:r>
    </w:p>
    <w:p w14:paraId="605531F5" w14:textId="3F6A7333" w:rsidR="00F12E60" w:rsidRDefault="00F12E60" w:rsidP="000F7D80">
      <w:pPr>
        <w:autoSpaceDE w:val="0"/>
        <w:autoSpaceDN w:val="0"/>
        <w:adjustRightInd w:val="0"/>
        <w:spacing w:after="0" w:line="240" w:lineRule="auto"/>
        <w:rPr>
          <w:rFonts w:cs="CMTT10"/>
          <w:lang w:val="en-US"/>
        </w:rPr>
      </w:pPr>
    </w:p>
    <w:p w14:paraId="7D831E98" w14:textId="77777777" w:rsidR="00F625C7" w:rsidRPr="00B33D12" w:rsidRDefault="00F625C7" w:rsidP="000F7D80">
      <w:pPr>
        <w:autoSpaceDE w:val="0"/>
        <w:autoSpaceDN w:val="0"/>
        <w:adjustRightInd w:val="0"/>
        <w:spacing w:after="0" w:line="240" w:lineRule="auto"/>
        <w:rPr>
          <w:rFonts w:cs="CMTT10"/>
          <w:lang w:val="en-US"/>
        </w:rPr>
      </w:pPr>
    </w:p>
    <w:p w14:paraId="5270DB65" w14:textId="0FE170D8" w:rsidR="001A07DE" w:rsidRDefault="001A07DE" w:rsidP="004A19AF">
      <w:pPr>
        <w:spacing w:after="60" w:line="240" w:lineRule="auto"/>
        <w:rPr>
          <w:rFonts w:cs="Arial"/>
          <w:b/>
          <w:u w:val="double"/>
          <w:lang w:val="en-US"/>
        </w:rPr>
      </w:pPr>
      <w:r>
        <w:rPr>
          <w:rFonts w:cs="Arial"/>
          <w:b/>
          <w:u w:val="double"/>
          <w:lang w:val="en-US"/>
        </w:rPr>
        <w:lastRenderedPageBreak/>
        <w:t>Console Application</w:t>
      </w:r>
    </w:p>
    <w:p w14:paraId="56B2D08E" w14:textId="7DE3EABB" w:rsidR="001A07DE" w:rsidRPr="00F12E60" w:rsidRDefault="001A07DE" w:rsidP="001A07DE">
      <w:pPr>
        <w:spacing w:after="160" w:line="259" w:lineRule="auto"/>
      </w:pPr>
      <w:r w:rsidRPr="00F12E60">
        <w:t xml:space="preserve">I recommend that you write your console script to fill the database on Vagrant. Initially, fill the Homestead </w:t>
      </w:r>
      <w:proofErr w:type="spellStart"/>
      <w:r w:rsidRPr="00F12E60">
        <w:t>PostGres</w:t>
      </w:r>
      <w:proofErr w:type="spellEnd"/>
      <w:r w:rsidRPr="00F12E60">
        <w:t xml:space="preserve"> table, and once everything is tested, change the </w:t>
      </w:r>
      <w:proofErr w:type="spellStart"/>
      <w:r w:rsidRPr="00F12E60">
        <w:t>datasource</w:t>
      </w:r>
      <w:proofErr w:type="spellEnd"/>
      <w:r w:rsidRPr="00F12E60">
        <w:t xml:space="preserve"> to point to </w:t>
      </w:r>
      <w:r>
        <w:t xml:space="preserve">the </w:t>
      </w:r>
      <w:proofErr w:type="spellStart"/>
      <w:r w:rsidRPr="00F12E60">
        <w:t>heroku</w:t>
      </w:r>
      <w:proofErr w:type="spellEnd"/>
      <w:r w:rsidRPr="00F12E60">
        <w:t xml:space="preserve"> </w:t>
      </w:r>
      <w:proofErr w:type="spellStart"/>
      <w:r>
        <w:t>PostGres</w:t>
      </w:r>
      <w:proofErr w:type="spellEnd"/>
      <w:r>
        <w:t xml:space="preserve"> database </w:t>
      </w:r>
      <w:r w:rsidRPr="00F12E60">
        <w:t>and run the script from Vagrant.</w:t>
      </w:r>
      <w:r>
        <w:t xml:space="preserve"> Do NOT deploy your console application to </w:t>
      </w:r>
      <w:proofErr w:type="spellStart"/>
      <w:r>
        <w:t>Heroku</w:t>
      </w:r>
      <w:proofErr w:type="spellEnd"/>
      <w:r>
        <w:t>. (</w:t>
      </w:r>
      <w:proofErr w:type="gramStart"/>
      <w:r>
        <w:t>see</w:t>
      </w:r>
      <w:proofErr w:type="gramEnd"/>
      <w:r>
        <w:t xml:space="preserve"> below)</w:t>
      </w:r>
    </w:p>
    <w:p w14:paraId="2BB10E95" w14:textId="77777777" w:rsidR="001A07DE" w:rsidRDefault="001A07DE" w:rsidP="004A19AF">
      <w:pPr>
        <w:spacing w:after="60" w:line="240" w:lineRule="auto"/>
        <w:rPr>
          <w:rFonts w:cs="Arial"/>
          <w:b/>
          <w:u w:val="double"/>
          <w:lang w:val="en-US"/>
        </w:rPr>
      </w:pPr>
    </w:p>
    <w:p w14:paraId="6B10DE53" w14:textId="22A06232" w:rsidR="004A19AF" w:rsidRPr="00F12E60" w:rsidRDefault="001A07DE" w:rsidP="004A19AF">
      <w:pPr>
        <w:spacing w:after="60" w:line="240" w:lineRule="auto"/>
        <w:rPr>
          <w:rFonts w:cs="Arial"/>
          <w:b/>
          <w:u w:val="double"/>
          <w:lang w:val="en-US"/>
        </w:rPr>
      </w:pPr>
      <w:r>
        <w:rPr>
          <w:rFonts w:cs="Arial"/>
          <w:b/>
          <w:u w:val="double"/>
          <w:lang w:val="en-US"/>
        </w:rPr>
        <w:t xml:space="preserve">Web Application </w:t>
      </w:r>
      <w:proofErr w:type="gramStart"/>
      <w:r>
        <w:rPr>
          <w:rFonts w:cs="Arial"/>
          <w:b/>
          <w:u w:val="double"/>
          <w:lang w:val="en-US"/>
        </w:rPr>
        <w:t xml:space="preserve">and </w:t>
      </w:r>
      <w:r w:rsidR="004A19AF" w:rsidRPr="00F12E60">
        <w:rPr>
          <w:rFonts w:cs="Arial"/>
          <w:b/>
          <w:u w:val="double"/>
          <w:lang w:val="en-US"/>
        </w:rPr>
        <w:t xml:space="preserve"> </w:t>
      </w:r>
      <w:proofErr w:type="spellStart"/>
      <w:r w:rsidR="004A19AF" w:rsidRPr="00F12E60">
        <w:rPr>
          <w:rFonts w:cs="Arial"/>
          <w:b/>
          <w:u w:val="double"/>
          <w:lang w:val="en-US"/>
        </w:rPr>
        <w:t>Heroku</w:t>
      </w:r>
      <w:proofErr w:type="spellEnd"/>
      <w:proofErr w:type="gramEnd"/>
    </w:p>
    <w:p w14:paraId="26420B56" w14:textId="0499AF2F" w:rsidR="00F66123" w:rsidRDefault="00F66123" w:rsidP="004A19AF">
      <w:pPr>
        <w:rPr>
          <w:lang w:val="en-US"/>
        </w:rPr>
      </w:pPr>
      <w:r w:rsidRPr="00F12E60">
        <w:rPr>
          <w:lang w:val="en-US"/>
        </w:rPr>
        <w:t xml:space="preserve">You will </w:t>
      </w:r>
      <w:r w:rsidR="00F251A5" w:rsidRPr="00F12E60">
        <w:rPr>
          <w:lang w:val="en-US"/>
        </w:rPr>
        <w:t>deploy</w:t>
      </w:r>
      <w:r w:rsidRPr="00F12E60">
        <w:rPr>
          <w:lang w:val="en-US"/>
        </w:rPr>
        <w:t xml:space="preserve"> your</w:t>
      </w:r>
      <w:r w:rsidR="000F7D80" w:rsidRPr="00F12E60">
        <w:rPr>
          <w:lang w:val="en-US"/>
        </w:rPr>
        <w:t xml:space="preserve"> web application</w:t>
      </w:r>
      <w:r w:rsidRPr="00F12E60">
        <w:rPr>
          <w:lang w:val="en-US"/>
        </w:rPr>
        <w:t xml:space="preserve"> project to </w:t>
      </w:r>
      <w:proofErr w:type="spellStart"/>
      <w:r w:rsidRPr="00F12E60">
        <w:rPr>
          <w:lang w:val="en-US"/>
        </w:rPr>
        <w:t>Heroku</w:t>
      </w:r>
      <w:proofErr w:type="spellEnd"/>
      <w:r w:rsidRPr="00F12E60">
        <w:rPr>
          <w:lang w:val="en-US"/>
        </w:rPr>
        <w:t xml:space="preserve">, a cloud Platform-as-a-Service (PaaS), so that anyone can use your application! </w:t>
      </w:r>
      <w:proofErr w:type="spellStart"/>
      <w:r w:rsidR="00F251A5" w:rsidRPr="00F12E60">
        <w:rPr>
          <w:lang w:val="en-US"/>
        </w:rPr>
        <w:t>Heroku</w:t>
      </w:r>
      <w:proofErr w:type="spellEnd"/>
      <w:r w:rsidR="00F251A5" w:rsidRPr="00F12E60">
        <w:rPr>
          <w:lang w:val="en-US"/>
        </w:rPr>
        <w:t xml:space="preserve"> uses a </w:t>
      </w:r>
      <w:proofErr w:type="spellStart"/>
      <w:r w:rsidR="00F251A5" w:rsidRPr="00F12E60">
        <w:rPr>
          <w:lang w:val="en-US"/>
        </w:rPr>
        <w:t>git</w:t>
      </w:r>
      <w:proofErr w:type="spellEnd"/>
      <w:r w:rsidR="00F251A5" w:rsidRPr="00F12E60">
        <w:rPr>
          <w:lang w:val="en-US"/>
        </w:rPr>
        <w:t xml:space="preserve"> workflow to deploy</w:t>
      </w:r>
      <w:r w:rsidR="00310FB8" w:rsidRPr="00F12E60">
        <w:rPr>
          <w:lang w:val="en-US"/>
        </w:rPr>
        <w:t xml:space="preserve">; you will only deploy the web </w:t>
      </w:r>
      <w:r w:rsidR="00F625C7">
        <w:rPr>
          <w:lang w:val="en-US"/>
        </w:rPr>
        <w:t xml:space="preserve">application’s repository to </w:t>
      </w:r>
      <w:proofErr w:type="spellStart"/>
      <w:r w:rsidR="00F625C7">
        <w:rPr>
          <w:lang w:val="en-US"/>
        </w:rPr>
        <w:t>Heroku</w:t>
      </w:r>
      <w:proofErr w:type="spellEnd"/>
      <w:r w:rsidR="00310FB8" w:rsidRPr="00F12E60">
        <w:rPr>
          <w:lang w:val="en-US"/>
        </w:rPr>
        <w:t>!</w:t>
      </w:r>
      <w:r w:rsidR="00F251A5" w:rsidRPr="00F12E60">
        <w:rPr>
          <w:lang w:val="en-US"/>
        </w:rPr>
        <w:t xml:space="preserve">! </w:t>
      </w:r>
    </w:p>
    <w:p w14:paraId="2A2EC449" w14:textId="28BF0847" w:rsidR="00327743" w:rsidRPr="00F12E60" w:rsidRDefault="00327743" w:rsidP="004A19AF">
      <w:pPr>
        <w:rPr>
          <w:lang w:val="en-US"/>
        </w:rPr>
      </w:pPr>
      <w:r>
        <w:rPr>
          <w:lang w:val="en-US"/>
        </w:rPr>
        <w:t xml:space="preserve">You are not required to use a credit card in this course, so you will get an unverified account with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. This will </w:t>
      </w:r>
      <w:hyperlink r:id="rId17" w:anchor="other" w:history="1">
        <w:r w:rsidRPr="00327743">
          <w:rPr>
            <w:rStyle w:val="Hyperlink"/>
            <w:lang w:val="en-US"/>
          </w:rPr>
          <w:t>limit</w:t>
        </w:r>
      </w:hyperlink>
      <w:r>
        <w:rPr>
          <w:lang w:val="en-US"/>
        </w:rPr>
        <w:t xml:space="preserve"> you to at most 5 apps for this course.</w:t>
      </w:r>
    </w:p>
    <w:p w14:paraId="012E07D3" w14:textId="44BC06C3" w:rsidR="004A19AF" w:rsidRPr="00F12E60" w:rsidRDefault="004A19AF" w:rsidP="004A19AF">
      <w:pPr>
        <w:rPr>
          <w:b/>
        </w:rPr>
      </w:pPr>
      <w:r w:rsidRPr="00F12E60">
        <w:rPr>
          <w:b/>
          <w:lang w:val="en-US"/>
        </w:rPr>
        <w:t>Follow</w:t>
      </w:r>
      <w:r w:rsidRPr="00F12E60">
        <w:rPr>
          <w:b/>
        </w:rPr>
        <w:t xml:space="preserve"> these steps in the very start of the project, even if you </w:t>
      </w:r>
      <w:r w:rsidR="00F66123" w:rsidRPr="00F12E60">
        <w:rPr>
          <w:b/>
        </w:rPr>
        <w:t>use</w:t>
      </w:r>
      <w:r w:rsidRPr="00F12E60">
        <w:rPr>
          <w:b/>
        </w:rPr>
        <w:t xml:space="preserve"> Vagrant as a development environment.</w:t>
      </w:r>
    </w:p>
    <w:p w14:paraId="5DEECBE5" w14:textId="64F998AB" w:rsidR="004A19AF" w:rsidRPr="00F12E60" w:rsidRDefault="007532C4" w:rsidP="004A19AF">
      <w:pPr>
        <w:pStyle w:val="ListParagraph"/>
        <w:numPr>
          <w:ilvl w:val="0"/>
          <w:numId w:val="10"/>
        </w:numPr>
        <w:spacing w:after="160" w:line="259" w:lineRule="auto"/>
      </w:pPr>
      <w:r w:rsidRPr="007532C4">
        <w:rPr>
          <w:b/>
        </w:rPr>
        <w:t>Only one team member:</w:t>
      </w:r>
      <w:r>
        <w:rPr>
          <w:b/>
        </w:rPr>
        <w:t xml:space="preserve"> </w:t>
      </w:r>
      <w:r w:rsidR="004A19AF" w:rsidRPr="00F12E60">
        <w:t xml:space="preserve">Open a free </w:t>
      </w:r>
      <w:proofErr w:type="spellStart"/>
      <w:r w:rsidR="004A19AF" w:rsidRPr="00F12E60">
        <w:t>Heroku</w:t>
      </w:r>
      <w:proofErr w:type="spellEnd"/>
      <w:r w:rsidR="004A19AF" w:rsidRPr="00F12E60">
        <w:t xml:space="preserve"> account</w:t>
      </w:r>
      <w:r w:rsidR="00F625C7">
        <w:t xml:space="preserve"> (one partner only</w:t>
      </w:r>
      <w:r>
        <w:t>, you will be sharing the account</w:t>
      </w:r>
      <w:r w:rsidR="00F625C7">
        <w:t>)</w:t>
      </w:r>
      <w:r w:rsidR="004A19AF" w:rsidRPr="00F12E60">
        <w:t>:</w:t>
      </w:r>
    </w:p>
    <w:p w14:paraId="2D10EA68" w14:textId="77777777" w:rsidR="004A19AF" w:rsidRPr="00F12E60" w:rsidRDefault="004A19AF" w:rsidP="004A19AF">
      <w:r w:rsidRPr="00F12E60">
        <w:t xml:space="preserve">Fill in the form at </w:t>
      </w:r>
      <w:hyperlink r:id="rId18" w:history="1">
        <w:r w:rsidRPr="00F12E60">
          <w:rPr>
            <w:rStyle w:val="Hyperlink"/>
          </w:rPr>
          <w:t>https://signup.heroku.com/www-pricing-top</w:t>
        </w:r>
      </w:hyperlink>
    </w:p>
    <w:p w14:paraId="7CFD7164" w14:textId="77777777" w:rsidR="004A19AF" w:rsidRPr="00F12E60" w:rsidRDefault="004A19AF" w:rsidP="004A19AF">
      <w:r w:rsidRPr="00F12E60">
        <w:t>Choose PHP as the primary development language</w:t>
      </w:r>
    </w:p>
    <w:p w14:paraId="21F412D3" w14:textId="7C5C4D57" w:rsidR="004A19AF" w:rsidRPr="00F12E60" w:rsidRDefault="004A19AF" w:rsidP="004A19AF">
      <w:r w:rsidRPr="00F12E60">
        <w:t>Wait for the confirmation e-mail (check you</w:t>
      </w:r>
      <w:r w:rsidR="00F66123" w:rsidRPr="00F12E60">
        <w:t>r</w:t>
      </w:r>
      <w:r w:rsidRPr="00F12E60">
        <w:t xml:space="preserve"> junk e-mail)</w:t>
      </w:r>
    </w:p>
    <w:p w14:paraId="2B82E81E" w14:textId="77777777" w:rsidR="004A19AF" w:rsidRDefault="004A19AF" w:rsidP="004A19AF">
      <w:r w:rsidRPr="00F12E60">
        <w:t>Sign in with a password</w:t>
      </w:r>
    </w:p>
    <w:p w14:paraId="06CED5B0" w14:textId="2A39B18B" w:rsidR="005D387D" w:rsidRPr="00F12E60" w:rsidRDefault="00F625C7" w:rsidP="004A19AF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On your development system: </w:t>
      </w:r>
      <w:r w:rsidR="004A19AF" w:rsidRPr="00F625C7">
        <w:rPr>
          <w:rFonts w:ascii="Courier New" w:hAnsi="Courier New" w:cs="Courier New"/>
        </w:rPr>
        <w:t>vagrant up</w:t>
      </w:r>
      <w:r w:rsidR="004A19AF" w:rsidRPr="00F12E60">
        <w:t xml:space="preserve"> </w:t>
      </w:r>
    </w:p>
    <w:p w14:paraId="580F9AF8" w14:textId="47E884BF" w:rsidR="004A19AF" w:rsidRPr="00F625C7" w:rsidRDefault="004A19AF" w:rsidP="004A19AF">
      <w:pPr>
        <w:pStyle w:val="ListParagraph"/>
        <w:numPr>
          <w:ilvl w:val="0"/>
          <w:numId w:val="10"/>
        </w:numPr>
        <w:spacing w:after="160" w:line="259" w:lineRule="auto"/>
        <w:rPr>
          <w:rFonts w:ascii="Courier New" w:hAnsi="Courier New" w:cs="Courier New"/>
        </w:rPr>
      </w:pPr>
      <w:r w:rsidRPr="00F625C7">
        <w:rPr>
          <w:rFonts w:ascii="Courier New" w:hAnsi="Courier New" w:cs="Courier New"/>
        </w:rPr>
        <w:t xml:space="preserve">vagrant </w:t>
      </w:r>
      <w:proofErr w:type="spellStart"/>
      <w:r w:rsidRPr="00F625C7">
        <w:rPr>
          <w:rFonts w:ascii="Courier New" w:hAnsi="Courier New" w:cs="Courier New"/>
        </w:rPr>
        <w:t>ssh</w:t>
      </w:r>
      <w:proofErr w:type="spellEnd"/>
    </w:p>
    <w:p w14:paraId="69B8EE4A" w14:textId="77777777" w:rsidR="004A19AF" w:rsidRPr="00F12E60" w:rsidRDefault="004A19AF" w:rsidP="004A19AF">
      <w:pPr>
        <w:pStyle w:val="ListParagraph"/>
        <w:numPr>
          <w:ilvl w:val="0"/>
          <w:numId w:val="10"/>
        </w:numPr>
        <w:spacing w:after="160" w:line="259" w:lineRule="auto"/>
      </w:pPr>
      <w:r w:rsidRPr="00F12E60">
        <w:t xml:space="preserve">Download and install the </w:t>
      </w:r>
      <w:proofErr w:type="spellStart"/>
      <w:r w:rsidRPr="00F12E60">
        <w:t>heroku</w:t>
      </w:r>
      <w:proofErr w:type="spellEnd"/>
      <w:r w:rsidRPr="00F12E60">
        <w:t xml:space="preserve"> command-line interface. Unfortunately in the labs, you need to do this </w:t>
      </w:r>
      <w:proofErr w:type="spellStart"/>
      <w:r w:rsidRPr="00F12E60">
        <w:t>everytime</w:t>
      </w:r>
      <w:proofErr w:type="spellEnd"/>
    </w:p>
    <w:p w14:paraId="769A70AF" w14:textId="77777777" w:rsidR="004A19AF" w:rsidRPr="00F12E60" w:rsidRDefault="004A19AF" w:rsidP="004A19AF">
      <w:pPr>
        <w:rPr>
          <w:rFonts w:ascii="Courier New" w:hAnsi="Courier New" w:cs="Courier New"/>
        </w:rPr>
      </w:pPr>
      <w:r w:rsidRPr="00F12E60">
        <w:rPr>
          <w:rFonts w:ascii="Courier New" w:hAnsi="Courier New" w:cs="Courier New"/>
        </w:rPr>
        <w:t xml:space="preserve"># Run this from your terminal. </w:t>
      </w:r>
    </w:p>
    <w:p w14:paraId="1DE1E7AE" w14:textId="77777777" w:rsidR="004A19AF" w:rsidRPr="00F12E60" w:rsidRDefault="004A19AF" w:rsidP="004A19AF">
      <w:pPr>
        <w:rPr>
          <w:rFonts w:ascii="Courier New" w:hAnsi="Courier New" w:cs="Courier New"/>
        </w:rPr>
      </w:pPr>
      <w:r w:rsidRPr="00F12E60">
        <w:rPr>
          <w:rFonts w:ascii="Courier New" w:hAnsi="Courier New" w:cs="Courier New"/>
        </w:rPr>
        <w:t>wget -qO- https://cli-assets.heroku.com/install-ubuntu.sh | sh</w:t>
      </w:r>
    </w:p>
    <w:p w14:paraId="7E81CCA8" w14:textId="77777777" w:rsidR="004A19AF" w:rsidRPr="00F12E60" w:rsidRDefault="004A19AF" w:rsidP="004A19AF">
      <w:r w:rsidRPr="00F12E60">
        <w:t>Verify the install:</w:t>
      </w:r>
    </w:p>
    <w:p w14:paraId="5495500D" w14:textId="77777777" w:rsidR="004A19AF" w:rsidRPr="00F12E60" w:rsidRDefault="004A19AF" w:rsidP="004A19AF">
      <w:pPr>
        <w:rPr>
          <w:rFonts w:ascii="Courier New" w:hAnsi="Courier New" w:cs="Courier New"/>
        </w:rPr>
      </w:pPr>
      <w:proofErr w:type="spellStart"/>
      <w:r w:rsidRPr="00F12E60">
        <w:rPr>
          <w:rFonts w:ascii="Courier New" w:hAnsi="Courier New" w:cs="Courier New"/>
        </w:rPr>
        <w:t>heroku</w:t>
      </w:r>
      <w:proofErr w:type="spellEnd"/>
      <w:r w:rsidRPr="00F12E60">
        <w:rPr>
          <w:rFonts w:ascii="Courier New" w:hAnsi="Courier New" w:cs="Courier New"/>
        </w:rPr>
        <w:t xml:space="preserve"> --version</w:t>
      </w:r>
    </w:p>
    <w:p w14:paraId="7F2CE8D9" w14:textId="77777777" w:rsidR="004A19AF" w:rsidRPr="00F12E60" w:rsidRDefault="004A19AF" w:rsidP="004A19AF">
      <w:pPr>
        <w:pStyle w:val="ListParagraph"/>
        <w:numPr>
          <w:ilvl w:val="0"/>
          <w:numId w:val="10"/>
        </w:numPr>
        <w:spacing w:after="160" w:line="259" w:lineRule="auto"/>
        <w:rPr>
          <w:rFonts w:ascii="Courier New" w:hAnsi="Courier New" w:cs="Courier New"/>
        </w:rPr>
      </w:pPr>
      <w:proofErr w:type="spellStart"/>
      <w:r w:rsidRPr="00F12E60">
        <w:rPr>
          <w:rFonts w:ascii="Courier New" w:hAnsi="Courier New" w:cs="Courier New"/>
        </w:rPr>
        <w:t>heroku</w:t>
      </w:r>
      <w:proofErr w:type="spellEnd"/>
      <w:r w:rsidRPr="00F12E60">
        <w:rPr>
          <w:rFonts w:ascii="Courier New" w:hAnsi="Courier New" w:cs="Courier New"/>
        </w:rPr>
        <w:t xml:space="preserve"> login</w:t>
      </w:r>
    </w:p>
    <w:p w14:paraId="78EDBCC6" w14:textId="77777777" w:rsidR="004A19AF" w:rsidRPr="00F12E60" w:rsidRDefault="004A19AF" w:rsidP="004A19AF">
      <w:pPr>
        <w:pStyle w:val="ListParagraph"/>
        <w:numPr>
          <w:ilvl w:val="1"/>
          <w:numId w:val="10"/>
        </w:numPr>
        <w:spacing w:after="160" w:line="259" w:lineRule="auto"/>
      </w:pPr>
      <w:r w:rsidRPr="00F12E60">
        <w:t>use the email and password you used earlier</w:t>
      </w:r>
    </w:p>
    <w:p w14:paraId="536FE027" w14:textId="40E73CBD" w:rsidR="004A19AF" w:rsidRPr="00F12E60" w:rsidRDefault="00F66123" w:rsidP="004A19AF">
      <w:pPr>
        <w:pStyle w:val="ListParagraph"/>
        <w:numPr>
          <w:ilvl w:val="0"/>
          <w:numId w:val="10"/>
        </w:numPr>
        <w:spacing w:after="160" w:line="259" w:lineRule="auto"/>
      </w:pPr>
      <w:r w:rsidRPr="00F12E60">
        <w:t>In Vagrant shell, go to c</w:t>
      </w:r>
      <w:r w:rsidR="004A19AF" w:rsidRPr="00F12E60">
        <w:t>ode/</w:t>
      </w:r>
      <w:r w:rsidRPr="00F12E60">
        <w:t>ass1</w:t>
      </w:r>
      <w:r w:rsidR="00A01B53" w:rsidRPr="00F12E60">
        <w:t>/</w:t>
      </w:r>
      <w:r w:rsidR="00A01B53" w:rsidRPr="00F12E60">
        <w:rPr>
          <w:b/>
        </w:rPr>
        <w:t>public</w:t>
      </w:r>
      <w:r w:rsidR="007532C4">
        <w:rPr>
          <w:b/>
        </w:rPr>
        <w:t xml:space="preserve"> </w:t>
      </w:r>
      <w:r w:rsidR="007532C4">
        <w:t>(create the folders if necessary)</w:t>
      </w:r>
    </w:p>
    <w:p w14:paraId="05F72B7D" w14:textId="705C4637" w:rsidR="004A19AF" w:rsidRPr="00F12E60" w:rsidRDefault="004A19AF" w:rsidP="004A19AF">
      <w:pPr>
        <w:pStyle w:val="ListParagraph"/>
        <w:numPr>
          <w:ilvl w:val="0"/>
          <w:numId w:val="12"/>
        </w:numPr>
      </w:pPr>
      <w:r w:rsidRPr="00F12E60">
        <w:t>This folder holds your web application</w:t>
      </w:r>
      <w:r w:rsidR="00A01B53" w:rsidRPr="00F12E60">
        <w:t xml:space="preserve">, which is the only thing we want to deploy </w:t>
      </w:r>
      <w:r w:rsidRPr="00F12E60">
        <w:t xml:space="preserve">on </w:t>
      </w:r>
      <w:proofErr w:type="spellStart"/>
      <w:r w:rsidRPr="00F12E60">
        <w:t>Heroku</w:t>
      </w:r>
      <w:proofErr w:type="spellEnd"/>
      <w:r w:rsidRPr="00F12E60">
        <w:t xml:space="preserve"> for “production”</w:t>
      </w:r>
    </w:p>
    <w:p w14:paraId="764BFC6D" w14:textId="77777777" w:rsidR="004A19AF" w:rsidRPr="00F12E60" w:rsidRDefault="004A19AF" w:rsidP="004A19AF">
      <w:pPr>
        <w:pStyle w:val="ListParagraph"/>
        <w:ind w:left="1440"/>
      </w:pPr>
    </w:p>
    <w:p w14:paraId="5C1FCD45" w14:textId="755598A8" w:rsidR="004A19AF" w:rsidRPr="00F12E60" w:rsidRDefault="007532C4" w:rsidP="004A19AF">
      <w:pPr>
        <w:pStyle w:val="ListParagraph"/>
        <w:numPr>
          <w:ilvl w:val="0"/>
          <w:numId w:val="10"/>
        </w:numPr>
        <w:spacing w:after="160" w:line="259" w:lineRule="auto"/>
      </w:pPr>
      <w:r w:rsidRPr="007532C4">
        <w:rPr>
          <w:b/>
        </w:rPr>
        <w:lastRenderedPageBreak/>
        <w:t>O</w:t>
      </w:r>
      <w:r w:rsidR="00B33D12" w:rsidRPr="007532C4">
        <w:rPr>
          <w:b/>
        </w:rPr>
        <w:t xml:space="preserve">nly </w:t>
      </w:r>
      <w:r w:rsidRPr="007532C4">
        <w:rPr>
          <w:b/>
        </w:rPr>
        <w:t>one team member:</w:t>
      </w:r>
      <w:r w:rsidR="00310FB8" w:rsidRPr="00F12E60">
        <w:t xml:space="preserve"> </w:t>
      </w:r>
      <w:r w:rsidR="004A19AF" w:rsidRPr="00F12E60">
        <w:t xml:space="preserve">initialize a </w:t>
      </w:r>
      <w:r w:rsidR="00A01B53" w:rsidRPr="00F12E60">
        <w:t xml:space="preserve">new </w:t>
      </w:r>
      <w:proofErr w:type="spellStart"/>
      <w:r w:rsidR="004A19AF" w:rsidRPr="00F12E60">
        <w:t>git</w:t>
      </w:r>
      <w:proofErr w:type="spellEnd"/>
      <w:r w:rsidR="004A19AF" w:rsidRPr="00F12E60">
        <w:t xml:space="preserve"> repo</w:t>
      </w:r>
      <w:r w:rsidR="00A01B53" w:rsidRPr="00F12E60">
        <w:t xml:space="preserve"> in the public folder</w:t>
      </w:r>
      <w:r w:rsidR="00537175">
        <w:t>, and set the origin remote</w:t>
      </w:r>
      <w:r w:rsidR="00310FB8" w:rsidRPr="00F12E60">
        <w:t>.</w:t>
      </w:r>
    </w:p>
    <w:p w14:paraId="2629B9A9" w14:textId="66CE01C2" w:rsidR="004A19AF" w:rsidRDefault="004A19AF" w:rsidP="0009540B">
      <w:pPr>
        <w:pStyle w:val="ListParagraph"/>
        <w:rPr>
          <w:rFonts w:ascii="Courier New" w:hAnsi="Courier New" w:cs="Courier New"/>
        </w:rPr>
      </w:pPr>
      <w:proofErr w:type="gramStart"/>
      <w:r w:rsidRPr="00537175">
        <w:rPr>
          <w:rFonts w:ascii="Courier New" w:hAnsi="Courier New" w:cs="Courier New"/>
        </w:rPr>
        <w:t>git</w:t>
      </w:r>
      <w:proofErr w:type="gramEnd"/>
      <w:r w:rsidRPr="00537175">
        <w:rPr>
          <w:rFonts w:ascii="Courier New" w:hAnsi="Courier New" w:cs="Courier New"/>
        </w:rPr>
        <w:t xml:space="preserve"> </w:t>
      </w:r>
      <w:proofErr w:type="spellStart"/>
      <w:r w:rsidRPr="00537175">
        <w:rPr>
          <w:rFonts w:ascii="Courier New" w:hAnsi="Courier New" w:cs="Courier New"/>
        </w:rPr>
        <w:t>init</w:t>
      </w:r>
      <w:proofErr w:type="spellEnd"/>
      <w:r w:rsidRPr="00537175">
        <w:rPr>
          <w:rFonts w:ascii="Courier New" w:hAnsi="Courier New" w:cs="Courier New"/>
        </w:rPr>
        <w:t xml:space="preserve"> .</w:t>
      </w:r>
    </w:p>
    <w:p w14:paraId="08265874" w14:textId="77281986" w:rsidR="0009540B" w:rsidRPr="0009540B" w:rsidRDefault="0009540B" w:rsidP="0009540B">
      <w:pPr>
        <w:pStyle w:val="ListParagraph"/>
        <w:rPr>
          <w:rFonts w:ascii="Courier New" w:hAnsi="Courier New" w:cs="Courier New"/>
          <w:lang w:val="en-US"/>
        </w:rPr>
      </w:pPr>
      <w:proofErr w:type="spellStart"/>
      <w:proofErr w:type="gramStart"/>
      <w:r w:rsidRPr="0009540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09540B">
        <w:rPr>
          <w:rFonts w:ascii="Courier New" w:hAnsi="Courier New" w:cs="Courier New"/>
          <w:lang w:val="en-US"/>
        </w:rPr>
        <w:t xml:space="preserve"> remote add origin </w:t>
      </w:r>
      <w:proofErr w:type="spellStart"/>
      <w:r w:rsidRPr="0009540B">
        <w:rPr>
          <w:rFonts w:ascii="Courier New" w:hAnsi="Courier New" w:cs="Courier New"/>
          <w:i/>
          <w:lang w:val="en-US"/>
        </w:rPr>
        <w:t>gitlabUrlFromTeacher</w:t>
      </w:r>
      <w:proofErr w:type="spellEnd"/>
    </w:p>
    <w:p w14:paraId="1F0C8152" w14:textId="79A62130" w:rsidR="004A19AF" w:rsidRPr="007532C4" w:rsidRDefault="007532C4" w:rsidP="007532C4">
      <w:pPr>
        <w:pStyle w:val="ListParagraph"/>
        <w:numPr>
          <w:ilvl w:val="0"/>
          <w:numId w:val="10"/>
        </w:numPr>
        <w:spacing w:after="160" w:line="259" w:lineRule="auto"/>
      </w:pPr>
      <w:r w:rsidRPr="007532C4">
        <w:rPr>
          <w:b/>
        </w:rPr>
        <w:t>Only one team member:</w:t>
      </w:r>
      <w:r w:rsidRPr="00F12E60">
        <w:t xml:space="preserve"> </w:t>
      </w:r>
      <w:r w:rsidR="004A19AF" w:rsidRPr="00F12E60">
        <w:t xml:space="preserve">create a </w:t>
      </w:r>
      <w:proofErr w:type="spellStart"/>
      <w:r w:rsidR="004A19AF" w:rsidRPr="00F12E60">
        <w:t>Procfile</w:t>
      </w:r>
      <w:proofErr w:type="spellEnd"/>
      <w:r w:rsidR="004A19AF" w:rsidRPr="00F12E60">
        <w:t xml:space="preserve">. A </w:t>
      </w:r>
      <w:proofErr w:type="spellStart"/>
      <w:r w:rsidR="004A19AF" w:rsidRPr="00F12E60">
        <w:t>Procfile</w:t>
      </w:r>
      <w:proofErr w:type="spellEnd"/>
      <w:r w:rsidR="004A19AF" w:rsidRPr="00F12E60">
        <w:t xml:space="preserve"> indicates what processes your application will require. Your </w:t>
      </w:r>
      <w:proofErr w:type="spellStart"/>
      <w:r w:rsidR="004A19AF" w:rsidRPr="00F12E60">
        <w:t>Procfile</w:t>
      </w:r>
      <w:proofErr w:type="spellEnd"/>
      <w:r w:rsidR="004A19AF" w:rsidRPr="00F12E60">
        <w:t xml:space="preserve"> will have a single line to indicate that it is a web process.</w:t>
      </w:r>
      <w:r>
        <w:t xml:space="preserve"> </w:t>
      </w:r>
      <w:r w:rsidR="004A19AF" w:rsidRPr="007532C4">
        <w:rPr>
          <w:rFonts w:cs="Courier New"/>
        </w:rPr>
        <w:t>A shortcut to create the file:</w:t>
      </w:r>
    </w:p>
    <w:p w14:paraId="3DC9E08F" w14:textId="77777777" w:rsidR="004A19AF" w:rsidRPr="00F12E60" w:rsidRDefault="004A19AF" w:rsidP="004A19AF">
      <w:pPr>
        <w:pStyle w:val="ListParagraph"/>
        <w:rPr>
          <w:rFonts w:ascii="Courier New" w:hAnsi="Courier New" w:cs="Courier New"/>
        </w:rPr>
      </w:pPr>
      <w:r w:rsidRPr="00F12E60">
        <w:rPr>
          <w:rFonts w:ascii="Courier New" w:hAnsi="Courier New" w:cs="Courier New"/>
        </w:rPr>
        <w:t>echo web: vendor/bin/</w:t>
      </w:r>
      <w:proofErr w:type="spellStart"/>
      <w:r w:rsidRPr="00F12E60">
        <w:rPr>
          <w:rFonts w:ascii="Courier New" w:hAnsi="Courier New" w:cs="Courier New"/>
        </w:rPr>
        <w:t>heroku-php-nginx</w:t>
      </w:r>
      <w:proofErr w:type="spellEnd"/>
      <w:r w:rsidRPr="00F12E60">
        <w:rPr>
          <w:rFonts w:ascii="Courier New" w:hAnsi="Courier New" w:cs="Courier New"/>
        </w:rPr>
        <w:t xml:space="preserve"> &gt; </w:t>
      </w:r>
      <w:proofErr w:type="spellStart"/>
      <w:r w:rsidRPr="00F12E60">
        <w:rPr>
          <w:rFonts w:ascii="Courier New" w:hAnsi="Courier New" w:cs="Courier New"/>
        </w:rPr>
        <w:t>Procfile</w:t>
      </w:r>
      <w:proofErr w:type="spellEnd"/>
      <w:r w:rsidRPr="00F12E60">
        <w:rPr>
          <w:rFonts w:ascii="Courier New" w:hAnsi="Courier New" w:cs="Courier New"/>
        </w:rPr>
        <w:t xml:space="preserve"> </w:t>
      </w:r>
    </w:p>
    <w:p w14:paraId="3B4BDF15" w14:textId="21BF0370" w:rsidR="004A19AF" w:rsidRPr="00F12E60" w:rsidRDefault="007532C4" w:rsidP="004A19AF">
      <w:pPr>
        <w:pStyle w:val="ListParagraph"/>
        <w:numPr>
          <w:ilvl w:val="0"/>
          <w:numId w:val="10"/>
        </w:numPr>
        <w:spacing w:after="160" w:line="259" w:lineRule="auto"/>
      </w:pPr>
      <w:r w:rsidRPr="007532C4">
        <w:rPr>
          <w:b/>
        </w:rPr>
        <w:t>Only one team member:</w:t>
      </w:r>
      <w:r w:rsidRPr="00F12E60">
        <w:t xml:space="preserve"> </w:t>
      </w:r>
      <w:r w:rsidR="004A19AF" w:rsidRPr="00F12E60">
        <w:t xml:space="preserve">Create the </w:t>
      </w:r>
      <w:proofErr w:type="spellStart"/>
      <w:r w:rsidR="004A19AF" w:rsidRPr="00F12E60">
        <w:t>Heroku</w:t>
      </w:r>
      <w:proofErr w:type="spellEnd"/>
      <w:r w:rsidR="004A19AF" w:rsidRPr="00F12E60">
        <w:t xml:space="preserve"> application. When you create an app, a git remote named </w:t>
      </w:r>
      <w:proofErr w:type="spellStart"/>
      <w:r w:rsidR="004A19AF" w:rsidRPr="00F12E60">
        <w:rPr>
          <w:b/>
        </w:rPr>
        <w:t>heroku</w:t>
      </w:r>
      <w:proofErr w:type="spellEnd"/>
      <w:r w:rsidR="004A19AF" w:rsidRPr="00F12E60">
        <w:t xml:space="preserve"> is associated with your local </w:t>
      </w:r>
      <w:proofErr w:type="spellStart"/>
      <w:r w:rsidR="004A19AF" w:rsidRPr="00F12E60">
        <w:t>git</w:t>
      </w:r>
      <w:proofErr w:type="spellEnd"/>
      <w:r w:rsidR="004A19AF" w:rsidRPr="00F12E60">
        <w:t xml:space="preserve"> repo. </w:t>
      </w:r>
      <w:proofErr w:type="spellStart"/>
      <w:r w:rsidR="004A19AF" w:rsidRPr="00F12E60">
        <w:t>Heroku</w:t>
      </w:r>
      <w:proofErr w:type="spellEnd"/>
      <w:r w:rsidR="004A19AF" w:rsidRPr="00F12E60">
        <w:t xml:space="preserve"> </w:t>
      </w:r>
      <w:r>
        <w:t xml:space="preserve">can </w:t>
      </w:r>
      <w:r w:rsidR="004A19AF" w:rsidRPr="00F12E60">
        <w:t xml:space="preserve">create a random name for the app, </w:t>
      </w:r>
      <w:r>
        <w:t>but I recommend that</w:t>
      </w:r>
      <w:r w:rsidR="004A19AF" w:rsidRPr="00F12E60">
        <w:t xml:space="preserve"> you can pass a parameter to specify your own name</w:t>
      </w:r>
    </w:p>
    <w:p w14:paraId="68B9EFF5" w14:textId="77777777" w:rsidR="004A19AF" w:rsidRPr="00F12E60" w:rsidRDefault="004A19AF" w:rsidP="004A19AF">
      <w:pPr>
        <w:pStyle w:val="ListParagraph"/>
      </w:pPr>
    </w:p>
    <w:p w14:paraId="40378736" w14:textId="177E1721" w:rsidR="004A19AF" w:rsidRPr="00F12E60" w:rsidRDefault="004A19AF" w:rsidP="004A19A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F12E60">
        <w:rPr>
          <w:rFonts w:ascii="Courier New" w:hAnsi="Courier New" w:cs="Courier New"/>
        </w:rPr>
        <w:t>heroku</w:t>
      </w:r>
      <w:proofErr w:type="spellEnd"/>
      <w:proofErr w:type="gramEnd"/>
      <w:r w:rsidRPr="00F12E60">
        <w:rPr>
          <w:rFonts w:ascii="Courier New" w:hAnsi="Courier New" w:cs="Courier New"/>
        </w:rPr>
        <w:t xml:space="preserve"> create </w:t>
      </w:r>
      <w:proofErr w:type="spellStart"/>
      <w:r w:rsidR="007532C4">
        <w:rPr>
          <w:rFonts w:ascii="Courier New" w:hAnsi="Courier New" w:cs="Courier New"/>
          <w:i/>
        </w:rPr>
        <w:t>mybest</w:t>
      </w:r>
      <w:r w:rsidR="00F66123" w:rsidRPr="00F12E60">
        <w:rPr>
          <w:rFonts w:ascii="Courier New" w:hAnsi="Courier New" w:cs="Courier New"/>
          <w:i/>
        </w:rPr>
        <w:t>stockanalyst</w:t>
      </w:r>
      <w:proofErr w:type="spellEnd"/>
    </w:p>
    <w:p w14:paraId="2D4AEA1A" w14:textId="77777777" w:rsidR="004A19AF" w:rsidRPr="00F12E60" w:rsidRDefault="004A19AF" w:rsidP="004A19AF">
      <w:pPr>
        <w:pStyle w:val="ListParagraph"/>
      </w:pPr>
    </w:p>
    <w:p w14:paraId="2E03A5DD" w14:textId="14D013BD" w:rsidR="004A19AF" w:rsidRPr="00F12E60" w:rsidRDefault="004A19AF" w:rsidP="004A19AF">
      <w:pPr>
        <w:pStyle w:val="ListParagraph"/>
      </w:pPr>
      <w:r w:rsidRPr="00F12E60">
        <w:t xml:space="preserve">Note the URL of your application, as well as the git URL. You can always see these at </w:t>
      </w:r>
      <w:r w:rsidR="00F66123" w:rsidRPr="00F12E60">
        <w:t>http://</w:t>
      </w:r>
      <w:r w:rsidRPr="00F12E60">
        <w:t>dashboard.heroku.com if you log in</w:t>
      </w:r>
      <w:r w:rsidR="00F66123" w:rsidRPr="00F12E60">
        <w:t xml:space="preserve"> to the web console</w:t>
      </w:r>
      <w:r w:rsidRPr="00F12E60">
        <w:t>.</w:t>
      </w:r>
    </w:p>
    <w:p w14:paraId="3FFC84A8" w14:textId="77777777" w:rsidR="00310FB8" w:rsidRPr="00F12E60" w:rsidRDefault="00310FB8" w:rsidP="00310FB8">
      <w:pPr>
        <w:pStyle w:val="ListParagraph"/>
        <w:ind w:left="360"/>
      </w:pPr>
    </w:p>
    <w:p w14:paraId="3FD9704B" w14:textId="382F3CD4" w:rsidR="00310FB8" w:rsidRPr="00F12E60" w:rsidRDefault="00310FB8" w:rsidP="00310FB8">
      <w:pPr>
        <w:pStyle w:val="ListParagraph"/>
        <w:ind w:left="360"/>
      </w:pPr>
      <w:r w:rsidRPr="00F12E60">
        <w:t xml:space="preserve">Remember, a git repository can be associated with more than 1 remote. For this web application, you will have one remote (named </w:t>
      </w:r>
      <w:r w:rsidRPr="00F12E60">
        <w:rPr>
          <w:rFonts w:ascii="Courier New" w:hAnsi="Courier New" w:cs="Courier New"/>
        </w:rPr>
        <w:t>origin</w:t>
      </w:r>
      <w:r w:rsidRPr="00F12E60">
        <w:t xml:space="preserve">) which refers to the </w:t>
      </w:r>
      <w:proofErr w:type="spellStart"/>
      <w:r w:rsidRPr="00F12E60">
        <w:t>GitLab</w:t>
      </w:r>
      <w:proofErr w:type="spellEnd"/>
      <w:r w:rsidRPr="00F12E60">
        <w:t xml:space="preserve"> repository, and one named </w:t>
      </w:r>
      <w:proofErr w:type="spellStart"/>
      <w:r w:rsidRPr="00F12E60">
        <w:rPr>
          <w:rFonts w:ascii="Courier New" w:hAnsi="Courier New" w:cs="Courier New"/>
        </w:rPr>
        <w:t>heroku</w:t>
      </w:r>
      <w:proofErr w:type="spellEnd"/>
      <w:r w:rsidRPr="00F12E60">
        <w:t xml:space="preserve"> which refers to the deployment repository.</w:t>
      </w:r>
    </w:p>
    <w:p w14:paraId="5CFECE86" w14:textId="77777777" w:rsidR="004A19AF" w:rsidRPr="00F12E60" w:rsidRDefault="004A19AF" w:rsidP="004A19AF">
      <w:pPr>
        <w:pStyle w:val="ListParagraph"/>
      </w:pPr>
    </w:p>
    <w:p w14:paraId="4EA01774" w14:textId="77777777" w:rsidR="000979DF" w:rsidRDefault="000979DF" w:rsidP="000979DF">
      <w:pPr>
        <w:pStyle w:val="ListParagraph"/>
        <w:numPr>
          <w:ilvl w:val="0"/>
          <w:numId w:val="10"/>
        </w:numPr>
        <w:spacing w:after="160" w:line="259" w:lineRule="auto"/>
      </w:pPr>
      <w:r w:rsidRPr="007532C4">
        <w:rPr>
          <w:b/>
        </w:rPr>
        <w:t>Only one team member:</w:t>
      </w:r>
      <w:r>
        <w:rPr>
          <w:b/>
        </w:rPr>
        <w:t xml:space="preserve"> </w:t>
      </w:r>
      <w:r>
        <w:t>A</w:t>
      </w:r>
      <w:r w:rsidRPr="00F12E60">
        <w:t xml:space="preserve">dd </w:t>
      </w:r>
      <w:r>
        <w:t xml:space="preserve">your partner as a </w:t>
      </w:r>
      <w:r w:rsidRPr="00F12E60">
        <w:t xml:space="preserve">collaborator to the </w:t>
      </w:r>
      <w:proofErr w:type="spellStart"/>
      <w:r w:rsidRPr="00F12E60">
        <w:t>Heroku</w:t>
      </w:r>
      <w:proofErr w:type="spellEnd"/>
      <w:r w:rsidRPr="00F12E60">
        <w:t xml:space="preserve"> appli</w:t>
      </w:r>
      <w:r>
        <w:t xml:space="preserve">cation/git repository: </w:t>
      </w:r>
      <w:r w:rsidRPr="00F12E60">
        <w:t>go through heroku.com &gt; login &gt; Dashboard &gt; select the app &gt; Access &gt; Add collaborator. Your collaborator will receive an email.</w:t>
      </w:r>
    </w:p>
    <w:p w14:paraId="34FDD63B" w14:textId="77777777" w:rsidR="0092084F" w:rsidRPr="00F12E60" w:rsidRDefault="0092084F" w:rsidP="0092084F">
      <w:pPr>
        <w:pStyle w:val="ListParagraph"/>
        <w:spacing w:after="160" w:line="259" w:lineRule="auto"/>
        <w:ind w:left="360"/>
      </w:pPr>
    </w:p>
    <w:p w14:paraId="30BA5314" w14:textId="6FFF6EA6" w:rsidR="007532C4" w:rsidRPr="007532C4" w:rsidRDefault="007532C4" w:rsidP="007532C4">
      <w:pPr>
        <w:pStyle w:val="ListParagraph"/>
        <w:numPr>
          <w:ilvl w:val="0"/>
          <w:numId w:val="10"/>
        </w:numPr>
        <w:spacing w:after="160" w:line="259" w:lineRule="auto"/>
      </w:pPr>
      <w:r w:rsidRPr="007532C4">
        <w:rPr>
          <w:b/>
        </w:rPr>
        <w:t>Only one team member:</w:t>
      </w:r>
      <w:r>
        <w:rPr>
          <w:b/>
        </w:rPr>
        <w:t xml:space="preserve"> </w:t>
      </w:r>
      <w:r w:rsidR="00877B60" w:rsidRPr="00F12E60">
        <w:t xml:space="preserve">Create </w:t>
      </w:r>
      <w:r w:rsidR="00F251A5" w:rsidRPr="00F12E60">
        <w:t>a</w:t>
      </w:r>
      <w:r w:rsidR="00B33D12">
        <w:t xml:space="preserve">n </w:t>
      </w:r>
      <w:r>
        <w:t xml:space="preserve">empty (i.e., {}) </w:t>
      </w:r>
      <w:proofErr w:type="spellStart"/>
      <w:r w:rsidR="00F251A5" w:rsidRPr="00F12E60">
        <w:t>composer.json</w:t>
      </w:r>
      <w:proofErr w:type="spellEnd"/>
      <w:r w:rsidR="00F251A5" w:rsidRPr="00F12E60">
        <w:t xml:space="preserve"> file so that </w:t>
      </w:r>
      <w:proofErr w:type="spellStart"/>
      <w:r w:rsidR="00877B60" w:rsidRPr="00F12E60">
        <w:t>Heroku</w:t>
      </w:r>
      <w:proofErr w:type="spellEnd"/>
      <w:r w:rsidR="00877B60" w:rsidRPr="00F12E60">
        <w:t xml:space="preserve"> correctly detect</w:t>
      </w:r>
      <w:r w:rsidR="00F251A5" w:rsidRPr="00F12E60">
        <w:t>s</w:t>
      </w:r>
      <w:r w:rsidR="00877B60" w:rsidRPr="00F12E60">
        <w:t xml:space="preserve"> this as a PHP application.</w:t>
      </w:r>
      <w:r w:rsidR="00F251A5" w:rsidRPr="00F12E60">
        <w:t xml:space="preserve"> </w:t>
      </w:r>
      <w:r w:rsidRPr="007532C4">
        <w:rPr>
          <w:rFonts w:cs="Courier New"/>
        </w:rPr>
        <w:t>A shortcut to create the file:</w:t>
      </w:r>
    </w:p>
    <w:p w14:paraId="31C4F5B9" w14:textId="3C9E1D5F" w:rsidR="00F251A5" w:rsidRPr="007532C4" w:rsidRDefault="007532C4" w:rsidP="007532C4">
      <w:pPr>
        <w:pStyle w:val="ListParagraph"/>
        <w:rPr>
          <w:rFonts w:ascii="Courier New" w:hAnsi="Courier New" w:cs="Courier New"/>
        </w:rPr>
      </w:pPr>
      <w:proofErr w:type="gramStart"/>
      <w:r w:rsidRPr="00F12E60">
        <w:rPr>
          <w:rFonts w:ascii="Courier New" w:hAnsi="Courier New" w:cs="Courier New"/>
        </w:rPr>
        <w:t>echo</w:t>
      </w:r>
      <w:proofErr w:type="gramEnd"/>
      <w:r w:rsidRPr="00F12E6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{}</w:t>
      </w:r>
      <w:r w:rsidRPr="00F12E60">
        <w:rPr>
          <w:rFonts w:ascii="Courier New" w:hAnsi="Courier New" w:cs="Courier New"/>
        </w:rPr>
        <w:t xml:space="preserve"> &gt; </w:t>
      </w:r>
      <w:proofErr w:type="spellStart"/>
      <w:r>
        <w:rPr>
          <w:rFonts w:ascii="Courier New" w:hAnsi="Courier New" w:cs="Courier New"/>
        </w:rPr>
        <w:t>composer.json</w:t>
      </w:r>
      <w:proofErr w:type="spellEnd"/>
      <w:r w:rsidRPr="00F12E60">
        <w:rPr>
          <w:rFonts w:ascii="Courier New" w:hAnsi="Courier New" w:cs="Courier New"/>
        </w:rPr>
        <w:t xml:space="preserve"> </w:t>
      </w:r>
    </w:p>
    <w:p w14:paraId="46235BF1" w14:textId="77777777" w:rsidR="00877B60" w:rsidRPr="00F12E60" w:rsidRDefault="00877B60" w:rsidP="00877B60">
      <w:pPr>
        <w:pStyle w:val="ListParagraph"/>
        <w:spacing w:after="160" w:line="259" w:lineRule="auto"/>
        <w:ind w:left="360"/>
      </w:pPr>
    </w:p>
    <w:p w14:paraId="3645D035" w14:textId="2B5C3CC4" w:rsidR="004A19AF" w:rsidRPr="00F12E60" w:rsidRDefault="007532C4" w:rsidP="004A19AF">
      <w:pPr>
        <w:pStyle w:val="ListParagraph"/>
        <w:numPr>
          <w:ilvl w:val="0"/>
          <w:numId w:val="10"/>
        </w:numPr>
        <w:spacing w:after="160" w:line="259" w:lineRule="auto"/>
      </w:pPr>
      <w:r w:rsidRPr="007532C4">
        <w:rPr>
          <w:b/>
        </w:rPr>
        <w:t>Only one team member:</w:t>
      </w:r>
      <w:r>
        <w:rPr>
          <w:b/>
        </w:rPr>
        <w:t xml:space="preserve"> </w:t>
      </w:r>
      <w:r w:rsidR="004A19AF" w:rsidRPr="00F12E60">
        <w:t>Commit and push your changes</w:t>
      </w:r>
      <w:r w:rsidR="00310FB8" w:rsidRPr="00F12E60">
        <w:t xml:space="preserve"> in the master branch</w:t>
      </w:r>
      <w:r w:rsidR="004A19AF" w:rsidRPr="00F12E60">
        <w:t xml:space="preserve"> (note: </w:t>
      </w:r>
      <w:r w:rsidR="00310FB8" w:rsidRPr="00F12E60">
        <w:t>if needed, first</w:t>
      </w:r>
      <w:r w:rsidR="004A19AF" w:rsidRPr="00F12E60">
        <w:t xml:space="preserve"> set your name and email first through </w:t>
      </w:r>
      <w:r w:rsidR="004A19AF" w:rsidRPr="00F12E60">
        <w:rPr>
          <w:rFonts w:ascii="Courier New" w:hAnsi="Courier New" w:cs="Courier New"/>
        </w:rPr>
        <w:t xml:space="preserve">git </w:t>
      </w:r>
      <w:proofErr w:type="spellStart"/>
      <w:r w:rsidR="004A19AF" w:rsidRPr="00F12E60">
        <w:rPr>
          <w:rFonts w:ascii="Courier New" w:hAnsi="Courier New" w:cs="Courier New"/>
        </w:rPr>
        <w:t>config</w:t>
      </w:r>
      <w:proofErr w:type="spellEnd"/>
      <w:r w:rsidR="004A19AF" w:rsidRPr="00F12E60">
        <w:t>)</w:t>
      </w:r>
    </w:p>
    <w:p w14:paraId="2F515FD1" w14:textId="77777777" w:rsidR="004A19AF" w:rsidRPr="00F12E60" w:rsidRDefault="004A19AF" w:rsidP="004A19AF">
      <w:pPr>
        <w:pStyle w:val="ListParagraph"/>
      </w:pPr>
    </w:p>
    <w:p w14:paraId="5FD5913E" w14:textId="77777777" w:rsidR="004A19AF" w:rsidRPr="00B33D12" w:rsidRDefault="004A19AF" w:rsidP="004A19AF">
      <w:pPr>
        <w:pStyle w:val="ListParagraph"/>
        <w:rPr>
          <w:rFonts w:ascii="Courier New" w:hAnsi="Courier New" w:cs="Courier New"/>
        </w:rPr>
      </w:pPr>
      <w:r w:rsidRPr="00B33D12">
        <w:rPr>
          <w:rFonts w:ascii="Courier New" w:hAnsi="Courier New" w:cs="Courier New"/>
        </w:rPr>
        <w:t>git add .</w:t>
      </w:r>
    </w:p>
    <w:p w14:paraId="1F31D9D5" w14:textId="25F6E425" w:rsidR="004A19AF" w:rsidRPr="00B33D12" w:rsidRDefault="004A19AF" w:rsidP="004A19AF">
      <w:pPr>
        <w:pStyle w:val="ListParagraph"/>
        <w:rPr>
          <w:rFonts w:ascii="Courier New" w:hAnsi="Courier New" w:cs="Courier New"/>
        </w:rPr>
      </w:pPr>
      <w:proofErr w:type="gramStart"/>
      <w:r w:rsidRPr="00B33D12">
        <w:rPr>
          <w:rFonts w:ascii="Courier New" w:hAnsi="Courier New" w:cs="Courier New"/>
        </w:rPr>
        <w:t>git</w:t>
      </w:r>
      <w:proofErr w:type="gramEnd"/>
      <w:r w:rsidRPr="00B33D12">
        <w:rPr>
          <w:rFonts w:ascii="Courier New" w:hAnsi="Courier New" w:cs="Courier New"/>
        </w:rPr>
        <w:t xml:space="preserve"> commit –m “Add </w:t>
      </w:r>
      <w:r w:rsidR="007532C4">
        <w:rPr>
          <w:rFonts w:ascii="Courier New" w:hAnsi="Courier New" w:cs="Courier New"/>
        </w:rPr>
        <w:t>starting files</w:t>
      </w:r>
      <w:r w:rsidRPr="00B33D12">
        <w:rPr>
          <w:rFonts w:ascii="Courier New" w:hAnsi="Courier New" w:cs="Courier New"/>
        </w:rPr>
        <w:t>”</w:t>
      </w:r>
    </w:p>
    <w:p w14:paraId="567E7FD8" w14:textId="77777777" w:rsidR="004A19AF" w:rsidRPr="00B33D12" w:rsidRDefault="004A19AF" w:rsidP="004A19AF">
      <w:pPr>
        <w:pStyle w:val="ListParagraph"/>
        <w:rPr>
          <w:rFonts w:ascii="Courier New" w:hAnsi="Courier New" w:cs="Courier New"/>
        </w:rPr>
      </w:pPr>
      <w:r w:rsidRPr="00B33D12">
        <w:rPr>
          <w:rFonts w:ascii="Courier New" w:hAnsi="Courier New" w:cs="Courier New"/>
        </w:rPr>
        <w:t xml:space="preserve">git push </w:t>
      </w:r>
      <w:proofErr w:type="spellStart"/>
      <w:r w:rsidRPr="00B33D12">
        <w:rPr>
          <w:rFonts w:ascii="Courier New" w:hAnsi="Courier New" w:cs="Courier New"/>
        </w:rPr>
        <w:t>heroku</w:t>
      </w:r>
      <w:proofErr w:type="spellEnd"/>
      <w:r w:rsidRPr="00B33D12">
        <w:rPr>
          <w:rFonts w:ascii="Courier New" w:hAnsi="Courier New" w:cs="Courier New"/>
        </w:rPr>
        <w:t xml:space="preserve"> master</w:t>
      </w:r>
    </w:p>
    <w:p w14:paraId="56FAF612" w14:textId="5881E3E9" w:rsidR="00310FB8" w:rsidRDefault="00310FB8" w:rsidP="004A19AF">
      <w:pPr>
        <w:pStyle w:val="ListParagraph"/>
        <w:rPr>
          <w:rFonts w:ascii="Courier New" w:hAnsi="Courier New" w:cs="Courier New"/>
        </w:rPr>
      </w:pPr>
      <w:proofErr w:type="gramStart"/>
      <w:r w:rsidRPr="00F12E60">
        <w:rPr>
          <w:rFonts w:ascii="Courier New" w:hAnsi="Courier New" w:cs="Courier New"/>
        </w:rPr>
        <w:t>git</w:t>
      </w:r>
      <w:proofErr w:type="gramEnd"/>
      <w:r w:rsidRPr="00F12E60">
        <w:rPr>
          <w:rFonts w:ascii="Courier New" w:hAnsi="Courier New" w:cs="Courier New"/>
        </w:rPr>
        <w:t xml:space="preserve"> push origin master</w:t>
      </w:r>
    </w:p>
    <w:p w14:paraId="0B289BBC" w14:textId="77777777" w:rsidR="001A07DE" w:rsidRDefault="001A07DE" w:rsidP="004A19AF">
      <w:pPr>
        <w:pStyle w:val="ListParagraph"/>
        <w:rPr>
          <w:rFonts w:ascii="Courier New" w:hAnsi="Courier New" w:cs="Courier New"/>
        </w:rPr>
      </w:pPr>
    </w:p>
    <w:p w14:paraId="1741007A" w14:textId="35F88B1B" w:rsidR="001A07DE" w:rsidRPr="00F12E60" w:rsidRDefault="001A07DE" w:rsidP="001A07DE">
      <w:pPr>
        <w:pStyle w:val="ListParagraph"/>
        <w:numPr>
          <w:ilvl w:val="0"/>
          <w:numId w:val="10"/>
        </w:numPr>
        <w:spacing w:after="160" w:line="259" w:lineRule="auto"/>
      </w:pPr>
      <w:r>
        <w:rPr>
          <w:b/>
        </w:rPr>
        <w:t>The other team member</w:t>
      </w:r>
      <w:r w:rsidRPr="007532C4">
        <w:rPr>
          <w:b/>
        </w:rPr>
        <w:t>:</w:t>
      </w:r>
      <w:r>
        <w:rPr>
          <w:b/>
        </w:rPr>
        <w:t xml:space="preserve"> </w:t>
      </w:r>
      <w:r>
        <w:t xml:space="preserve">You can clone the </w:t>
      </w:r>
      <w:proofErr w:type="spellStart"/>
      <w:r>
        <w:t>GitLab</w:t>
      </w:r>
      <w:proofErr w:type="spellEnd"/>
      <w:r>
        <w:t xml:space="preserve"> repo into your </w:t>
      </w:r>
      <w:r w:rsidRPr="00F12E60">
        <w:t>code/ass1/</w:t>
      </w:r>
      <w:r w:rsidRPr="00F12E60">
        <w:rPr>
          <w:b/>
        </w:rPr>
        <w:t>public</w:t>
      </w:r>
    </w:p>
    <w:p w14:paraId="3E0D6154" w14:textId="77777777" w:rsidR="004A19AF" w:rsidRPr="00F12E60" w:rsidRDefault="004A19AF" w:rsidP="004A19AF">
      <w:pPr>
        <w:pStyle w:val="ListParagraph"/>
      </w:pPr>
    </w:p>
    <w:p w14:paraId="225BB752" w14:textId="6AD9F475" w:rsidR="004A19AF" w:rsidRPr="00F12E60" w:rsidRDefault="00CC09C8" w:rsidP="004A19AF">
      <w:pPr>
        <w:pStyle w:val="ListParagraph"/>
        <w:numPr>
          <w:ilvl w:val="0"/>
          <w:numId w:val="10"/>
        </w:numPr>
        <w:spacing w:after="160" w:line="259" w:lineRule="auto"/>
      </w:pPr>
      <w:r w:rsidRPr="007532C4">
        <w:rPr>
          <w:b/>
        </w:rPr>
        <w:t>Only one team member:</w:t>
      </w:r>
      <w:r>
        <w:rPr>
          <w:b/>
        </w:rPr>
        <w:t xml:space="preserve"> </w:t>
      </w:r>
      <w:r w:rsidR="004A19AF" w:rsidRPr="00F12E60">
        <w:t>Add a database at the free level:</w:t>
      </w:r>
    </w:p>
    <w:p w14:paraId="33949C88" w14:textId="77777777" w:rsidR="004A19AF" w:rsidRPr="00F12E60" w:rsidRDefault="004A19AF" w:rsidP="004A1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spellStart"/>
      <w:r w:rsidRPr="00F12E60">
        <w:rPr>
          <w:rFonts w:ascii="Courier New" w:eastAsia="Times New Roman" w:hAnsi="Courier New" w:cs="Courier New"/>
        </w:rPr>
        <w:t>heroku</w:t>
      </w:r>
      <w:proofErr w:type="spellEnd"/>
      <w:r w:rsidRPr="00F12E60">
        <w:rPr>
          <w:rFonts w:ascii="Courier New" w:eastAsia="Times New Roman" w:hAnsi="Courier New" w:cs="Courier New"/>
        </w:rPr>
        <w:t xml:space="preserve"> </w:t>
      </w:r>
      <w:proofErr w:type="spellStart"/>
      <w:r w:rsidRPr="00F12E60">
        <w:rPr>
          <w:rFonts w:ascii="Courier New" w:eastAsia="Times New Roman" w:hAnsi="Courier New" w:cs="Courier New"/>
        </w:rPr>
        <w:t>addons:create</w:t>
      </w:r>
      <w:proofErr w:type="spellEnd"/>
      <w:r w:rsidRPr="00F12E60">
        <w:rPr>
          <w:rFonts w:ascii="Courier New" w:eastAsia="Times New Roman" w:hAnsi="Courier New" w:cs="Courier New"/>
        </w:rPr>
        <w:t xml:space="preserve"> </w:t>
      </w:r>
      <w:proofErr w:type="spellStart"/>
      <w:r w:rsidRPr="00F12E60">
        <w:rPr>
          <w:rFonts w:ascii="Courier New" w:eastAsia="Times New Roman" w:hAnsi="Courier New" w:cs="Courier New"/>
        </w:rPr>
        <w:t>heroku-postgresql:hobby-dev</w:t>
      </w:r>
      <w:proofErr w:type="spellEnd"/>
    </w:p>
    <w:p w14:paraId="6745DBC7" w14:textId="77777777" w:rsidR="004A19AF" w:rsidRPr="00F12E60" w:rsidRDefault="004A19AF" w:rsidP="004A1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</w:p>
    <w:p w14:paraId="7E0D6158" w14:textId="77777777" w:rsidR="004A19AF" w:rsidRPr="00F12E60" w:rsidRDefault="004A19AF" w:rsidP="004A1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</w:rPr>
      </w:pPr>
      <w:r w:rsidRPr="00F12E60">
        <w:rPr>
          <w:rFonts w:eastAsia="Times New Roman" w:cs="Courier New"/>
        </w:rPr>
        <w:t>Note the name of your store.</w:t>
      </w:r>
    </w:p>
    <w:p w14:paraId="625C5711" w14:textId="77777777" w:rsidR="004A19AF" w:rsidRPr="00F12E60" w:rsidRDefault="004A19AF" w:rsidP="004A1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</w:p>
    <w:p w14:paraId="0B8508D0" w14:textId="77777777" w:rsidR="004A19AF" w:rsidRPr="00F12E60" w:rsidRDefault="004A19AF" w:rsidP="004A1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</w:rPr>
      </w:pPr>
      <w:r w:rsidRPr="00F12E60">
        <w:rPr>
          <w:rFonts w:eastAsia="Times New Roman" w:cs="Courier New"/>
        </w:rPr>
        <w:t>Alternatively, you can do this through the heroku.com web app:</w:t>
      </w:r>
    </w:p>
    <w:p w14:paraId="09AFBAAE" w14:textId="77777777" w:rsidR="004A19AF" w:rsidRPr="00F12E60" w:rsidRDefault="004A19AF" w:rsidP="004A1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F12E60">
        <w:rPr>
          <w:rFonts w:ascii="Courier New" w:eastAsia="Times New Roman" w:hAnsi="Courier New" w:cs="Courier New"/>
        </w:rPr>
        <w:lastRenderedPageBreak/>
        <w:t xml:space="preserve">Elements – </w:t>
      </w:r>
      <w:proofErr w:type="spellStart"/>
      <w:r w:rsidRPr="00F12E60">
        <w:rPr>
          <w:rFonts w:ascii="Courier New" w:eastAsia="Times New Roman" w:hAnsi="Courier New" w:cs="Courier New"/>
        </w:rPr>
        <w:t>Addons</w:t>
      </w:r>
      <w:proofErr w:type="spellEnd"/>
      <w:r w:rsidRPr="00F12E60">
        <w:rPr>
          <w:rFonts w:ascii="Courier New" w:eastAsia="Times New Roman" w:hAnsi="Courier New" w:cs="Courier New"/>
        </w:rPr>
        <w:t xml:space="preserve"> – </w:t>
      </w:r>
      <w:proofErr w:type="spellStart"/>
      <w:r w:rsidRPr="00F12E60">
        <w:rPr>
          <w:rFonts w:ascii="Courier New" w:eastAsia="Times New Roman" w:hAnsi="Courier New" w:cs="Courier New"/>
        </w:rPr>
        <w:t>Heroku</w:t>
      </w:r>
      <w:proofErr w:type="spellEnd"/>
      <w:r w:rsidRPr="00F12E60">
        <w:rPr>
          <w:rFonts w:ascii="Courier New" w:eastAsia="Times New Roman" w:hAnsi="Courier New" w:cs="Courier New"/>
        </w:rPr>
        <w:t xml:space="preserve"> Postgres </w:t>
      </w:r>
      <w:proofErr w:type="spellStart"/>
      <w:r w:rsidRPr="00F12E60">
        <w:rPr>
          <w:rFonts w:ascii="Courier New" w:eastAsia="Times New Roman" w:hAnsi="Courier New" w:cs="Courier New"/>
        </w:rPr>
        <w:t>addons</w:t>
      </w:r>
      <w:proofErr w:type="spellEnd"/>
      <w:r w:rsidRPr="00F12E60">
        <w:rPr>
          <w:rFonts w:ascii="Courier New" w:eastAsia="Times New Roman" w:hAnsi="Courier New" w:cs="Courier New"/>
        </w:rPr>
        <w:t xml:space="preserve"> – install</w:t>
      </w:r>
    </w:p>
    <w:p w14:paraId="359951A5" w14:textId="77777777" w:rsidR="004A19AF" w:rsidRPr="00F12E60" w:rsidRDefault="004A19AF" w:rsidP="004A19AF">
      <w:pPr>
        <w:pStyle w:val="ListParagraph"/>
      </w:pPr>
    </w:p>
    <w:p w14:paraId="55DDF5C4" w14:textId="77777777" w:rsidR="004A19AF" w:rsidRPr="00F12E60" w:rsidRDefault="004A19AF" w:rsidP="004A19AF">
      <w:pPr>
        <w:pStyle w:val="ListParagraph"/>
        <w:numPr>
          <w:ilvl w:val="0"/>
          <w:numId w:val="10"/>
        </w:numPr>
        <w:spacing w:after="160" w:line="259" w:lineRule="auto"/>
      </w:pPr>
      <w:r w:rsidRPr="00F12E60">
        <w:t xml:space="preserve">To connect to your </w:t>
      </w:r>
      <w:proofErr w:type="spellStart"/>
      <w:r w:rsidRPr="00F12E60">
        <w:t>Heroku</w:t>
      </w:r>
      <w:proofErr w:type="spellEnd"/>
      <w:r w:rsidRPr="00F12E60">
        <w:t xml:space="preserve"> Postgres database from Vagrant console:</w:t>
      </w:r>
    </w:p>
    <w:p w14:paraId="3F2A3D57" w14:textId="77777777" w:rsidR="004A19AF" w:rsidRPr="00F12E60" w:rsidRDefault="004A19AF" w:rsidP="004A19AF">
      <w:pPr>
        <w:pStyle w:val="ListParagraph"/>
      </w:pPr>
    </w:p>
    <w:p w14:paraId="528003FA" w14:textId="77777777" w:rsidR="004A19AF" w:rsidRPr="00F12E60" w:rsidRDefault="004A19AF" w:rsidP="004A19AF">
      <w:pPr>
        <w:pStyle w:val="ListParagraph"/>
      </w:pPr>
      <w:proofErr w:type="spellStart"/>
      <w:r w:rsidRPr="00F12E60">
        <w:t>heroku</w:t>
      </w:r>
      <w:proofErr w:type="spellEnd"/>
      <w:r w:rsidRPr="00F12E60">
        <w:t xml:space="preserve"> </w:t>
      </w:r>
      <w:proofErr w:type="spellStart"/>
      <w:r w:rsidRPr="00F12E60">
        <w:t>pg:psql</w:t>
      </w:r>
      <w:proofErr w:type="spellEnd"/>
    </w:p>
    <w:p w14:paraId="142571B4" w14:textId="77777777" w:rsidR="004A19AF" w:rsidRPr="00F12E60" w:rsidRDefault="004A19AF" w:rsidP="004A19AF">
      <w:pPr>
        <w:pStyle w:val="ListParagraph"/>
      </w:pPr>
    </w:p>
    <w:p w14:paraId="7B87BEBC" w14:textId="77777777" w:rsidR="004A19AF" w:rsidRPr="00F12E60" w:rsidRDefault="004A19AF" w:rsidP="004A19AF">
      <w:pPr>
        <w:pStyle w:val="ListParagraph"/>
        <w:numPr>
          <w:ilvl w:val="0"/>
          <w:numId w:val="10"/>
        </w:numPr>
        <w:spacing w:after="160" w:line="259" w:lineRule="auto"/>
      </w:pPr>
      <w:r w:rsidRPr="00F12E60">
        <w:t>To connect from your web application: To find the database url:</w:t>
      </w:r>
    </w:p>
    <w:p w14:paraId="21AD22EB" w14:textId="77777777" w:rsidR="004A19AF" w:rsidRPr="00F12E60" w:rsidRDefault="004A19AF" w:rsidP="004A19AF">
      <w:pPr>
        <w:pStyle w:val="ListParagraph"/>
      </w:pPr>
      <w:proofErr w:type="spellStart"/>
      <w:r w:rsidRPr="00F12E60">
        <w:t>heroku</w:t>
      </w:r>
      <w:proofErr w:type="spellEnd"/>
      <w:r w:rsidRPr="00F12E60">
        <w:t xml:space="preserve"> </w:t>
      </w:r>
      <w:proofErr w:type="spellStart"/>
      <w:r w:rsidRPr="00F12E60">
        <w:t>config</w:t>
      </w:r>
      <w:proofErr w:type="spellEnd"/>
    </w:p>
    <w:p w14:paraId="0A214526" w14:textId="77777777" w:rsidR="004A19AF" w:rsidRPr="00F12E60" w:rsidRDefault="004A19AF" w:rsidP="004A19AF">
      <w:pPr>
        <w:pStyle w:val="ListParagraph"/>
      </w:pPr>
    </w:p>
    <w:p w14:paraId="396689FD" w14:textId="77777777" w:rsidR="004A19AF" w:rsidRPr="00F12E60" w:rsidRDefault="004A19AF" w:rsidP="004A19AF">
      <w:pPr>
        <w:pStyle w:val="ListParagraph"/>
      </w:pPr>
      <w:r w:rsidRPr="00F12E60">
        <w:t>The DATABASE_URL consists of:</w:t>
      </w:r>
    </w:p>
    <w:p w14:paraId="2DC877D1" w14:textId="083A2E05" w:rsidR="004A19AF" w:rsidRPr="00B33D12" w:rsidRDefault="000A5C13" w:rsidP="004A19A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postgres://</w:t>
      </w:r>
      <w:r w:rsidR="004A19AF" w:rsidRPr="00B33D12">
        <w:rPr>
          <w:rFonts w:ascii="Courier New" w:hAnsi="Courier New" w:cs="Courier New"/>
        </w:rPr>
        <w:t>user:password@host:port/databasename</w:t>
      </w:r>
    </w:p>
    <w:p w14:paraId="7EA95CA5" w14:textId="77777777" w:rsidR="004A19AF" w:rsidRPr="00F12E60" w:rsidRDefault="004A19AF" w:rsidP="004A19AF">
      <w:pPr>
        <w:pStyle w:val="ListParagraph"/>
      </w:pPr>
      <w:r w:rsidRPr="00F12E60">
        <w:t xml:space="preserve"> </w:t>
      </w:r>
    </w:p>
    <w:p w14:paraId="42543056" w14:textId="77777777" w:rsidR="004A19AF" w:rsidRPr="00F12E60" w:rsidRDefault="004A19AF" w:rsidP="004A19AF">
      <w:pPr>
        <w:pStyle w:val="ListParagraph"/>
      </w:pPr>
      <w:r w:rsidRPr="00F12E60">
        <w:t>Or from the data.heroku.com web application – settings – view credentials</w:t>
      </w:r>
    </w:p>
    <w:p w14:paraId="32CF199A" w14:textId="77777777" w:rsidR="004A19AF" w:rsidRPr="00F12E60" w:rsidRDefault="004A19AF" w:rsidP="004A19AF">
      <w:pPr>
        <w:pStyle w:val="ListParagraph"/>
      </w:pPr>
    </w:p>
    <w:p w14:paraId="4E15F1ED" w14:textId="77777777" w:rsidR="004A19AF" w:rsidRPr="00F12E60" w:rsidRDefault="004A19AF" w:rsidP="004A19AF">
      <w:pPr>
        <w:pStyle w:val="ListParagraph"/>
      </w:pPr>
      <w:r w:rsidRPr="00F12E60">
        <w:t xml:space="preserve">Use this as the </w:t>
      </w:r>
      <w:proofErr w:type="spellStart"/>
      <w:r w:rsidRPr="00F12E60">
        <w:t>dsn</w:t>
      </w:r>
      <w:proofErr w:type="spellEnd"/>
      <w:r w:rsidRPr="00F12E60">
        <w:t xml:space="preserve"> (replace the </w:t>
      </w:r>
      <w:r w:rsidRPr="00B33D12">
        <w:rPr>
          <w:highlight w:val="yellow"/>
        </w:rPr>
        <w:t xml:space="preserve">database name, user </w:t>
      </w:r>
      <w:r w:rsidRPr="00B33D12">
        <w:t xml:space="preserve">and </w:t>
      </w:r>
      <w:r w:rsidRPr="00B33D12">
        <w:rPr>
          <w:highlight w:val="yellow"/>
        </w:rPr>
        <w:t xml:space="preserve">password </w:t>
      </w:r>
      <w:r w:rsidRPr="00B33D12">
        <w:t xml:space="preserve">and change the </w:t>
      </w:r>
      <w:r w:rsidRPr="00B33D12">
        <w:rPr>
          <w:highlight w:val="yellow"/>
        </w:rPr>
        <w:t>host server</w:t>
      </w:r>
      <w:r w:rsidRPr="00F12E60">
        <w:t>)</w:t>
      </w:r>
    </w:p>
    <w:p w14:paraId="3AEEE7CA" w14:textId="77777777" w:rsidR="004A19AF" w:rsidRPr="00F12E60" w:rsidRDefault="004A19AF" w:rsidP="004A19AF">
      <w:pPr>
        <w:pStyle w:val="HTMLPreformatted"/>
        <w:rPr>
          <w:rStyle w:val="pun"/>
          <w:sz w:val="22"/>
          <w:szCs w:val="22"/>
        </w:rPr>
      </w:pPr>
      <w:r w:rsidRPr="00F12E60">
        <w:rPr>
          <w:rStyle w:val="pln"/>
          <w:sz w:val="22"/>
          <w:szCs w:val="22"/>
        </w:rPr>
        <w:t>$</w:t>
      </w:r>
      <w:proofErr w:type="spellStart"/>
      <w:r w:rsidRPr="00F12E60">
        <w:rPr>
          <w:rStyle w:val="pln"/>
          <w:sz w:val="22"/>
          <w:szCs w:val="22"/>
        </w:rPr>
        <w:t>dsn</w:t>
      </w:r>
      <w:proofErr w:type="spellEnd"/>
      <w:r w:rsidRPr="00F12E60">
        <w:rPr>
          <w:rStyle w:val="pln"/>
          <w:sz w:val="22"/>
          <w:szCs w:val="22"/>
        </w:rPr>
        <w:t xml:space="preserve"> </w:t>
      </w:r>
      <w:r w:rsidRPr="00F12E60">
        <w:rPr>
          <w:rStyle w:val="pun"/>
          <w:sz w:val="22"/>
          <w:szCs w:val="22"/>
        </w:rPr>
        <w:t>=</w:t>
      </w:r>
      <w:r w:rsidRPr="00F12E60">
        <w:rPr>
          <w:rStyle w:val="pln"/>
          <w:sz w:val="22"/>
          <w:szCs w:val="22"/>
        </w:rPr>
        <w:t xml:space="preserve"> </w:t>
      </w:r>
      <w:r w:rsidRPr="00F12E60">
        <w:rPr>
          <w:rStyle w:val="str"/>
          <w:sz w:val="22"/>
          <w:szCs w:val="22"/>
        </w:rPr>
        <w:t>"pgsql:dbname=</w:t>
      </w:r>
      <w:r w:rsidRPr="00B33D12">
        <w:rPr>
          <w:rStyle w:val="str"/>
          <w:sz w:val="22"/>
          <w:szCs w:val="22"/>
          <w:highlight w:val="yellow"/>
        </w:rPr>
        <w:t>databasename</w:t>
      </w:r>
      <w:r w:rsidRPr="00F12E60">
        <w:rPr>
          <w:rStyle w:val="str"/>
          <w:sz w:val="22"/>
          <w:szCs w:val="22"/>
        </w:rPr>
        <w:t>;host=</w:t>
      </w:r>
      <w:r w:rsidRPr="00B33D12">
        <w:rPr>
          <w:rStyle w:val="str"/>
          <w:sz w:val="22"/>
          <w:szCs w:val="22"/>
          <w:highlight w:val="yellow"/>
        </w:rPr>
        <w:t>blahblh.amazonaws.com</w:t>
      </w:r>
      <w:r w:rsidRPr="00F12E60">
        <w:rPr>
          <w:rStyle w:val="str"/>
          <w:sz w:val="22"/>
          <w:szCs w:val="22"/>
        </w:rPr>
        <w:t>;port=5432;sslmode=require"</w:t>
      </w:r>
      <w:r w:rsidRPr="00F12E60">
        <w:rPr>
          <w:rStyle w:val="pun"/>
          <w:sz w:val="22"/>
          <w:szCs w:val="22"/>
        </w:rPr>
        <w:t>;</w:t>
      </w:r>
    </w:p>
    <w:p w14:paraId="7A3F104A" w14:textId="77777777" w:rsidR="004A19AF" w:rsidRPr="00F12E60" w:rsidRDefault="004A19AF" w:rsidP="004A19AF">
      <w:pPr>
        <w:pStyle w:val="HTMLPreformatted"/>
        <w:rPr>
          <w:rStyle w:val="pun"/>
          <w:sz w:val="22"/>
          <w:szCs w:val="22"/>
        </w:rPr>
      </w:pPr>
    </w:p>
    <w:p w14:paraId="6060D3E7" w14:textId="77777777" w:rsidR="004A19AF" w:rsidRPr="00F12E60" w:rsidRDefault="004A19AF" w:rsidP="004A19AF">
      <w:pPr>
        <w:pStyle w:val="HTMLPreformatted"/>
        <w:rPr>
          <w:rStyle w:val="str"/>
          <w:sz w:val="22"/>
          <w:szCs w:val="22"/>
        </w:rPr>
      </w:pPr>
      <w:r w:rsidRPr="00F12E60">
        <w:rPr>
          <w:rStyle w:val="pun"/>
          <w:sz w:val="22"/>
          <w:szCs w:val="22"/>
        </w:rPr>
        <w:t>$</w:t>
      </w:r>
      <w:r w:rsidRPr="00F12E60">
        <w:rPr>
          <w:rStyle w:val="str"/>
          <w:sz w:val="22"/>
          <w:szCs w:val="22"/>
        </w:rPr>
        <w:t>user=”</w:t>
      </w:r>
      <w:r w:rsidRPr="00B33D12">
        <w:rPr>
          <w:rStyle w:val="str"/>
          <w:sz w:val="22"/>
          <w:szCs w:val="22"/>
          <w:highlight w:val="yellow"/>
        </w:rPr>
        <w:t>user</w:t>
      </w:r>
      <w:r w:rsidRPr="00F12E60">
        <w:rPr>
          <w:rStyle w:val="str"/>
          <w:sz w:val="22"/>
          <w:szCs w:val="22"/>
        </w:rPr>
        <w:t>”;</w:t>
      </w:r>
    </w:p>
    <w:p w14:paraId="7DAE29D8" w14:textId="77777777" w:rsidR="004A19AF" w:rsidRPr="00F12E60" w:rsidRDefault="004A19AF" w:rsidP="004A19AF">
      <w:pPr>
        <w:pStyle w:val="HTMLPreformatted"/>
        <w:rPr>
          <w:sz w:val="22"/>
          <w:szCs w:val="22"/>
        </w:rPr>
      </w:pPr>
      <w:r w:rsidRPr="00F12E60">
        <w:rPr>
          <w:rStyle w:val="str"/>
          <w:sz w:val="22"/>
          <w:szCs w:val="22"/>
        </w:rPr>
        <w:t>$password=”</w:t>
      </w:r>
      <w:proofErr w:type="spellStart"/>
      <w:r w:rsidRPr="00B33D12">
        <w:rPr>
          <w:rStyle w:val="str"/>
          <w:sz w:val="22"/>
          <w:szCs w:val="22"/>
          <w:highlight w:val="yellow"/>
        </w:rPr>
        <w:t>pwd</w:t>
      </w:r>
      <w:proofErr w:type="spellEnd"/>
      <w:r w:rsidRPr="00F12E60">
        <w:rPr>
          <w:rStyle w:val="str"/>
          <w:sz w:val="22"/>
          <w:szCs w:val="22"/>
        </w:rPr>
        <w:t xml:space="preserve">”; </w:t>
      </w:r>
    </w:p>
    <w:p w14:paraId="1D883703" w14:textId="77777777" w:rsidR="004A19AF" w:rsidRPr="00F12E60" w:rsidRDefault="004A19AF" w:rsidP="004A19AF">
      <w:pPr>
        <w:pStyle w:val="ListParagraph"/>
      </w:pPr>
    </w:p>
    <w:p w14:paraId="0DB3252A" w14:textId="41E0F47D" w:rsidR="004A19AF" w:rsidRPr="00F12E60" w:rsidRDefault="004A19AF" w:rsidP="004A19AF">
      <w:pPr>
        <w:pStyle w:val="ListParagraph"/>
        <w:numPr>
          <w:ilvl w:val="0"/>
          <w:numId w:val="10"/>
        </w:numPr>
        <w:spacing w:after="160" w:line="259" w:lineRule="auto"/>
      </w:pPr>
      <w:r w:rsidRPr="00F12E60">
        <w:t>Code your application. Regularly commit and push your changes</w:t>
      </w:r>
      <w:r w:rsidR="00310FB8" w:rsidRPr="00F12E60">
        <w:t xml:space="preserve"> to origin (</w:t>
      </w:r>
      <w:proofErr w:type="spellStart"/>
      <w:r w:rsidR="00310FB8" w:rsidRPr="00F12E60">
        <w:t>GitLab</w:t>
      </w:r>
      <w:proofErr w:type="spellEnd"/>
      <w:r w:rsidR="00310FB8" w:rsidRPr="00F12E60">
        <w:t xml:space="preserve">) in your working branch. When you have tested on Vagrant and want to deploy to </w:t>
      </w:r>
      <w:proofErr w:type="spellStart"/>
      <w:r w:rsidR="00310FB8" w:rsidRPr="00F12E60">
        <w:t>Heroku</w:t>
      </w:r>
      <w:proofErr w:type="spellEnd"/>
      <w:r w:rsidR="00310FB8" w:rsidRPr="00F12E60">
        <w:t>, you must merge your branch to master, then:</w:t>
      </w:r>
    </w:p>
    <w:p w14:paraId="2CA58324" w14:textId="77777777" w:rsidR="004A19AF" w:rsidRPr="00F12E60" w:rsidRDefault="004A19AF" w:rsidP="004A19AF">
      <w:pPr>
        <w:pStyle w:val="ListParagraph"/>
      </w:pPr>
    </w:p>
    <w:p w14:paraId="32DC6ECA" w14:textId="77777777" w:rsidR="004A19AF" w:rsidRPr="00B33D12" w:rsidRDefault="004A19AF" w:rsidP="004A19AF">
      <w:pPr>
        <w:pStyle w:val="ListParagraph"/>
        <w:rPr>
          <w:rFonts w:ascii="Courier New" w:hAnsi="Courier New" w:cs="Courier New"/>
        </w:rPr>
      </w:pPr>
      <w:r w:rsidRPr="00B33D12">
        <w:rPr>
          <w:rFonts w:ascii="Courier New" w:hAnsi="Courier New" w:cs="Courier New"/>
        </w:rPr>
        <w:t xml:space="preserve">git push </w:t>
      </w:r>
      <w:proofErr w:type="spellStart"/>
      <w:r w:rsidRPr="00B33D12">
        <w:rPr>
          <w:rFonts w:ascii="Courier New" w:hAnsi="Courier New" w:cs="Courier New"/>
        </w:rPr>
        <w:t>heroku</w:t>
      </w:r>
      <w:proofErr w:type="spellEnd"/>
      <w:r w:rsidRPr="00B33D12">
        <w:rPr>
          <w:rFonts w:ascii="Courier New" w:hAnsi="Courier New" w:cs="Courier New"/>
        </w:rPr>
        <w:t xml:space="preserve"> master</w:t>
      </w:r>
    </w:p>
    <w:p w14:paraId="4D930FC0" w14:textId="77777777" w:rsidR="004A19AF" w:rsidRPr="00F12E60" w:rsidRDefault="004A19AF" w:rsidP="004A19AF">
      <w:pPr>
        <w:pStyle w:val="ListParagraph"/>
      </w:pPr>
    </w:p>
    <w:p w14:paraId="7BD94EE8" w14:textId="77777777" w:rsidR="004A19AF" w:rsidRPr="00F12E60" w:rsidRDefault="004A19AF" w:rsidP="004A19AF">
      <w:pPr>
        <w:pStyle w:val="ListParagraph"/>
        <w:numPr>
          <w:ilvl w:val="0"/>
          <w:numId w:val="10"/>
        </w:numPr>
        <w:spacing w:after="160" w:line="259" w:lineRule="auto"/>
      </w:pPr>
      <w:r w:rsidRPr="00F12E60">
        <w:t>to see your web application once deployed:</w:t>
      </w:r>
    </w:p>
    <w:p w14:paraId="5AB5274C" w14:textId="036E50D8" w:rsidR="004A19AF" w:rsidRPr="00F12E60" w:rsidRDefault="00C96934" w:rsidP="004A19AF">
      <w:hyperlink r:id="rId19" w:history="1">
        <w:r w:rsidR="00B33D12" w:rsidRPr="006B5607">
          <w:rPr>
            <w:rStyle w:val="Hyperlink"/>
          </w:rPr>
          <w:t>https://yourapplicationname.herokuapp.com</w:t>
        </w:r>
      </w:hyperlink>
      <w:r w:rsidR="004A19AF" w:rsidRPr="00F12E60">
        <w:t xml:space="preserve"> </w:t>
      </w:r>
    </w:p>
    <w:p w14:paraId="72B162C0" w14:textId="77777777" w:rsidR="004A19AF" w:rsidRPr="00F12E60" w:rsidRDefault="004A19AF" w:rsidP="004A19AF">
      <w:pPr>
        <w:spacing w:after="0" w:line="240" w:lineRule="auto"/>
        <w:rPr>
          <w:rFonts w:cs="Arial"/>
        </w:rPr>
      </w:pPr>
    </w:p>
    <w:p w14:paraId="4F49E281" w14:textId="42892D57" w:rsidR="006A1F19" w:rsidRPr="00F12E60" w:rsidRDefault="005D387D" w:rsidP="006A1F19">
      <w:pPr>
        <w:spacing w:after="60" w:line="240" w:lineRule="auto"/>
        <w:rPr>
          <w:rFonts w:cs="Arial"/>
          <w:b/>
          <w:u w:val="double"/>
          <w:lang w:val="en-US"/>
        </w:rPr>
      </w:pPr>
      <w:r w:rsidRPr="00F12E60">
        <w:rPr>
          <w:rFonts w:cs="Arial"/>
          <w:b/>
          <w:u w:val="double"/>
          <w:lang w:val="en-US"/>
        </w:rPr>
        <w:t>Part</w:t>
      </w:r>
      <w:r w:rsidR="00290808" w:rsidRPr="00F12E60">
        <w:rPr>
          <w:rFonts w:cs="Arial"/>
          <w:b/>
          <w:u w:val="double"/>
          <w:lang w:val="en-US"/>
        </w:rPr>
        <w:t xml:space="preserve"> 1 – </w:t>
      </w:r>
      <w:r w:rsidR="001A07DE">
        <w:rPr>
          <w:rFonts w:cs="Arial"/>
          <w:b/>
          <w:u w:val="double"/>
          <w:lang w:val="en-US"/>
        </w:rPr>
        <w:t xml:space="preserve">Console application - </w:t>
      </w:r>
      <w:r w:rsidR="00290808" w:rsidRPr="00F12E60">
        <w:rPr>
          <w:rFonts w:cs="Arial"/>
          <w:b/>
          <w:u w:val="double"/>
          <w:lang w:val="en-US"/>
        </w:rPr>
        <w:t>Populate the database</w:t>
      </w:r>
    </w:p>
    <w:p w14:paraId="1A87EEE2" w14:textId="77777777" w:rsidR="006A1F19" w:rsidRPr="00F12E60" w:rsidRDefault="006A1F19" w:rsidP="006A1F19">
      <w:pPr>
        <w:spacing w:after="0" w:line="240" w:lineRule="auto"/>
        <w:rPr>
          <w:rFonts w:cs="Arial"/>
          <w:lang w:val="en-US"/>
        </w:rPr>
      </w:pPr>
    </w:p>
    <w:p w14:paraId="460E400D" w14:textId="4813E1F8" w:rsidR="001F0EB0" w:rsidRPr="00F12E60" w:rsidRDefault="007F69C2" w:rsidP="001F0EB0">
      <w:pPr>
        <w:spacing w:after="0" w:line="240" w:lineRule="auto"/>
        <w:rPr>
          <w:rFonts w:cs="Arial"/>
          <w:lang w:val="en-US"/>
        </w:rPr>
      </w:pPr>
      <w:r w:rsidRPr="00F12E60">
        <w:rPr>
          <w:rFonts w:cs="Arial"/>
          <w:lang w:val="en-US"/>
        </w:rPr>
        <w:t xml:space="preserve">You have been provided with a csv file </w:t>
      </w:r>
      <w:r w:rsidR="00446CDE" w:rsidRPr="00F12E60">
        <w:rPr>
          <w:rFonts w:cs="Arial"/>
          <w:lang w:val="en-US"/>
        </w:rPr>
        <w:t>(</w:t>
      </w:r>
      <w:hyperlink r:id="rId20" w:history="1">
        <w:r w:rsidR="00446CDE" w:rsidRPr="00F12E60">
          <w:rPr>
            <w:rStyle w:val="Hyperlink"/>
            <w:rFonts w:cs="Arial"/>
            <w:lang w:val="en-US"/>
          </w:rPr>
          <w:t>source</w:t>
        </w:r>
      </w:hyperlink>
      <w:r w:rsidR="00446CDE" w:rsidRPr="00F12E60">
        <w:rPr>
          <w:rFonts w:cs="Arial"/>
          <w:lang w:val="en-US"/>
        </w:rPr>
        <w:t xml:space="preserve">) </w:t>
      </w:r>
      <w:r w:rsidRPr="00F12E60">
        <w:rPr>
          <w:rFonts w:cs="Arial"/>
          <w:lang w:val="en-US"/>
        </w:rPr>
        <w:t xml:space="preserve">containing all the stock ticker symbol information with a header row. </w:t>
      </w:r>
      <w:r w:rsidR="001F0EB0" w:rsidRPr="00F12E60">
        <w:rPr>
          <w:rFonts w:cs="Arial"/>
          <w:color w:val="222222"/>
          <w:lang w:val="en"/>
        </w:rPr>
        <w:t xml:space="preserve">Write a </w:t>
      </w:r>
      <w:r w:rsidRPr="00F12E60">
        <w:rPr>
          <w:rFonts w:cs="Arial"/>
          <w:color w:val="222222"/>
          <w:lang w:val="en"/>
        </w:rPr>
        <w:t xml:space="preserve">modularized </w:t>
      </w:r>
      <w:r w:rsidR="001F0EB0" w:rsidRPr="00F12E60">
        <w:rPr>
          <w:rFonts w:cs="Arial"/>
          <w:color w:val="222222"/>
          <w:lang w:val="en"/>
        </w:rPr>
        <w:t>PHP command-line script (run from Vagrant VM command line, NOT a web application through the browser) that:</w:t>
      </w:r>
    </w:p>
    <w:p w14:paraId="2B6B8376" w14:textId="6F02B9B3" w:rsidR="007F69C2" w:rsidRPr="00F12E60" w:rsidRDefault="007F69C2" w:rsidP="001F0EB0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color w:val="222222"/>
          <w:lang w:val="en"/>
        </w:rPr>
      </w:pPr>
      <w:r w:rsidRPr="00F12E60">
        <w:rPr>
          <w:rFonts w:cs="Arial"/>
          <w:color w:val="222222"/>
          <w:lang w:val="en"/>
        </w:rPr>
        <w:t>drops the existing table and creates a new table with appropriate columns</w:t>
      </w:r>
    </w:p>
    <w:p w14:paraId="2BBC1AE0" w14:textId="75CA6C70" w:rsidR="001F0EB0" w:rsidRPr="00F12E60" w:rsidRDefault="007F69C2" w:rsidP="001F0EB0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color w:val="222222"/>
          <w:lang w:val="en"/>
        </w:rPr>
      </w:pPr>
      <w:r w:rsidRPr="00F12E60">
        <w:rPr>
          <w:rFonts w:cs="Arial"/>
          <w:color w:val="222222"/>
          <w:lang w:val="en"/>
        </w:rPr>
        <w:t>opens the file</w:t>
      </w:r>
    </w:p>
    <w:p w14:paraId="6A5FC948" w14:textId="1486F34E" w:rsidR="001F0EB0" w:rsidRPr="00F12E60" w:rsidRDefault="001F0EB0" w:rsidP="001F0EB0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color w:val="222222"/>
          <w:lang w:val="en"/>
        </w:rPr>
      </w:pPr>
      <w:r w:rsidRPr="00F12E60">
        <w:rPr>
          <w:rFonts w:cs="Arial"/>
          <w:color w:val="222222"/>
          <w:lang w:val="en"/>
        </w:rPr>
        <w:t>extracts the information:</w:t>
      </w:r>
      <w:r w:rsidR="007F69C2" w:rsidRPr="00F12E60">
        <w:rPr>
          <w:rFonts w:cs="Arial"/>
          <w:color w:val="222222"/>
          <w:lang w:val="en"/>
        </w:rPr>
        <w:t xml:space="preserve"> Symbol, Name</w:t>
      </w:r>
      <w:r w:rsidRPr="00F12E60">
        <w:rPr>
          <w:rFonts w:cs="Arial"/>
          <w:color w:val="222222"/>
          <w:lang w:val="en"/>
        </w:rPr>
        <w:t xml:space="preserve">, </w:t>
      </w:r>
      <w:r w:rsidR="007F69C2" w:rsidRPr="00F12E60">
        <w:rPr>
          <w:rFonts w:cs="Arial"/>
          <w:color w:val="222222"/>
          <w:lang w:val="en"/>
        </w:rPr>
        <w:t>Sector and Industry</w:t>
      </w:r>
    </w:p>
    <w:p w14:paraId="1830B647" w14:textId="751D3176" w:rsidR="007F69C2" w:rsidRPr="00F12E60" w:rsidRDefault="007F69C2" w:rsidP="001F0EB0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color w:val="222222"/>
          <w:lang w:val="en"/>
        </w:rPr>
      </w:pPr>
      <w:r w:rsidRPr="00F12E60">
        <w:rPr>
          <w:rFonts w:cs="Arial"/>
          <w:color w:val="222222"/>
          <w:lang w:val="en"/>
        </w:rPr>
        <w:t xml:space="preserve">writes to </w:t>
      </w:r>
      <w:r w:rsidR="00DB6440">
        <w:rPr>
          <w:rFonts w:cs="Arial"/>
          <w:color w:val="222222"/>
          <w:lang w:val="en"/>
        </w:rPr>
        <w:t>the</w:t>
      </w:r>
      <w:r w:rsidRPr="00F12E60">
        <w:rPr>
          <w:rFonts w:cs="Arial"/>
          <w:color w:val="222222"/>
          <w:lang w:val="en"/>
        </w:rPr>
        <w:t xml:space="preserve"> table</w:t>
      </w:r>
    </w:p>
    <w:p w14:paraId="76BD18FC" w14:textId="6DB1CF38" w:rsidR="009857DD" w:rsidRPr="00F12E60" w:rsidRDefault="002534D7" w:rsidP="009857DD">
      <w:pPr>
        <w:spacing w:after="0" w:line="240" w:lineRule="auto"/>
        <w:rPr>
          <w:rFonts w:cs="Arial"/>
          <w:color w:val="222222"/>
          <w:lang w:val="en"/>
        </w:rPr>
      </w:pPr>
      <w:r>
        <w:rPr>
          <w:rFonts w:cs="Arial"/>
          <w:color w:val="222222"/>
          <w:lang w:val="en"/>
        </w:rPr>
        <w:t xml:space="preserve">Note: </w:t>
      </w:r>
      <w:r>
        <w:rPr>
          <w:rFonts w:cs="Helvetica"/>
          <w:color w:val="313131"/>
          <w:szCs w:val="24"/>
          <w:lang w:val="en"/>
        </w:rPr>
        <w:t xml:space="preserve">you will run from command line </w:t>
      </w:r>
      <w:r w:rsidR="00BE322F">
        <w:rPr>
          <w:rFonts w:cs="Helvetica"/>
          <w:color w:val="313131"/>
          <w:szCs w:val="24"/>
          <w:lang w:val="en"/>
        </w:rPr>
        <w:t xml:space="preserve">by </w:t>
      </w:r>
      <w:proofErr w:type="spellStart"/>
      <w:r w:rsidR="00BE322F">
        <w:rPr>
          <w:rFonts w:cs="Helvetica"/>
          <w:color w:val="313131"/>
          <w:szCs w:val="24"/>
          <w:lang w:val="en"/>
        </w:rPr>
        <w:t>ssh’ing</w:t>
      </w:r>
      <w:proofErr w:type="spellEnd"/>
      <w:r w:rsidR="00BE322F">
        <w:rPr>
          <w:rFonts w:cs="Helvetica"/>
          <w:color w:val="313131"/>
          <w:szCs w:val="24"/>
          <w:lang w:val="en"/>
        </w:rPr>
        <w:t xml:space="preserve"> into Vagrant and running </w:t>
      </w:r>
      <w:r>
        <w:rPr>
          <w:rFonts w:cs="Helvetica"/>
          <w:color w:val="313131"/>
          <w:szCs w:val="24"/>
          <w:lang w:val="en"/>
        </w:rPr>
        <w:t xml:space="preserve">the command </w:t>
      </w:r>
      <w:r w:rsidR="00BE322F">
        <w:rPr>
          <w:rFonts w:cs="Helvetica"/>
          <w:color w:val="313131"/>
          <w:szCs w:val="24"/>
          <w:lang w:val="en"/>
        </w:rPr>
        <w:t>from the appropriate directory:</w:t>
      </w:r>
      <w:r>
        <w:rPr>
          <w:rFonts w:cs="Helvetica"/>
          <w:color w:val="313131"/>
          <w:szCs w:val="24"/>
          <w:lang w:val="en"/>
        </w:rPr>
        <w:t xml:space="preserve"> </w:t>
      </w:r>
      <w:proofErr w:type="spellStart"/>
      <w:r w:rsidRPr="00242774">
        <w:rPr>
          <w:rFonts w:ascii="Courier New" w:hAnsi="Courier New" w:cs="Courier New"/>
          <w:color w:val="313131"/>
          <w:szCs w:val="24"/>
          <w:lang w:val="en"/>
        </w:rPr>
        <w:t>php</w:t>
      </w:r>
      <w:proofErr w:type="spellEnd"/>
      <w:r w:rsidRPr="00242774">
        <w:rPr>
          <w:rFonts w:ascii="Courier New" w:hAnsi="Courier New" w:cs="Courier New"/>
          <w:color w:val="313131"/>
          <w:szCs w:val="24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313131"/>
          <w:szCs w:val="24"/>
          <w:lang w:val="en"/>
        </w:rPr>
        <w:t>your</w:t>
      </w:r>
      <w:r w:rsidRPr="00242774">
        <w:rPr>
          <w:rFonts w:ascii="Courier New" w:hAnsi="Courier New" w:cs="Courier New"/>
          <w:color w:val="313131"/>
          <w:szCs w:val="24"/>
          <w:lang w:val="en"/>
        </w:rPr>
        <w:t>script</w:t>
      </w:r>
      <w:r>
        <w:rPr>
          <w:rFonts w:ascii="Courier New" w:hAnsi="Courier New" w:cs="Courier New"/>
          <w:color w:val="313131"/>
          <w:szCs w:val="24"/>
          <w:lang w:val="en"/>
        </w:rPr>
        <w:t>name</w:t>
      </w:r>
      <w:r w:rsidRPr="00242774">
        <w:rPr>
          <w:rFonts w:ascii="Courier New" w:hAnsi="Courier New" w:cs="Courier New"/>
          <w:color w:val="313131"/>
          <w:szCs w:val="24"/>
          <w:lang w:val="en"/>
        </w:rPr>
        <w:t>.php</w:t>
      </w:r>
      <w:proofErr w:type="spellEnd"/>
    </w:p>
    <w:p w14:paraId="62B9B833" w14:textId="77777777" w:rsidR="002534D7" w:rsidRDefault="002534D7" w:rsidP="007F69C2">
      <w:pPr>
        <w:spacing w:after="0" w:line="240" w:lineRule="auto"/>
        <w:rPr>
          <w:rFonts w:cs="Arial"/>
          <w:lang w:val="en-US"/>
        </w:rPr>
      </w:pPr>
    </w:p>
    <w:p w14:paraId="68B69B3C" w14:textId="77777777" w:rsidR="007F69C2" w:rsidRPr="00F12E60" w:rsidRDefault="007F69C2" w:rsidP="007F69C2">
      <w:pPr>
        <w:spacing w:after="0" w:line="240" w:lineRule="auto"/>
        <w:rPr>
          <w:rFonts w:cs="Arial"/>
          <w:lang w:val="en-US"/>
        </w:rPr>
      </w:pPr>
      <w:r w:rsidRPr="00F12E60">
        <w:rPr>
          <w:rFonts w:cs="Arial"/>
          <w:lang w:val="en-US"/>
        </w:rPr>
        <w:lastRenderedPageBreak/>
        <w:t>Make sure that you modularize for console application with either functions or classes. Store your PDO connection variables in a separate file that you require.</w:t>
      </w:r>
    </w:p>
    <w:p w14:paraId="0B04A8DF" w14:textId="77777777" w:rsidR="00FC34FE" w:rsidRPr="00F12E60" w:rsidRDefault="00FC34FE" w:rsidP="004467E2">
      <w:pPr>
        <w:spacing w:after="0" w:line="240" w:lineRule="auto"/>
        <w:rPr>
          <w:rFonts w:cs="Arial"/>
          <w:color w:val="222222"/>
          <w:lang w:val="en-US"/>
        </w:rPr>
      </w:pPr>
    </w:p>
    <w:p w14:paraId="1BEC1677" w14:textId="569B084E" w:rsidR="001F0EB0" w:rsidRPr="002534D7" w:rsidRDefault="001F0EB0" w:rsidP="004467E2">
      <w:pPr>
        <w:spacing w:after="0" w:line="240" w:lineRule="auto"/>
        <w:rPr>
          <w:rFonts w:cs="Arial"/>
          <w:color w:val="222222"/>
          <w:lang w:val="en-US"/>
        </w:rPr>
      </w:pPr>
      <w:r w:rsidRPr="00F12E60">
        <w:rPr>
          <w:rFonts w:cs="Arial"/>
          <w:color w:val="222222"/>
          <w:lang w:val="en"/>
        </w:rPr>
        <w:t xml:space="preserve">This program will run from Vagrant and populate the database. </w:t>
      </w:r>
      <w:r w:rsidRPr="00F12E60">
        <w:rPr>
          <w:rFonts w:cs="Arial"/>
          <w:lang w:val="en-US"/>
        </w:rPr>
        <w:t xml:space="preserve">Initially, populate the Postgres database on Vagrant. </w:t>
      </w:r>
    </w:p>
    <w:p w14:paraId="4B14922B" w14:textId="77777777" w:rsidR="001F0EB0" w:rsidRPr="00F12E60" w:rsidRDefault="001F0EB0" w:rsidP="004467E2">
      <w:pPr>
        <w:spacing w:after="0" w:line="240" w:lineRule="auto"/>
        <w:rPr>
          <w:rFonts w:cs="Arial"/>
          <w:lang w:val="en-US"/>
        </w:rPr>
      </w:pPr>
    </w:p>
    <w:p w14:paraId="5F392147" w14:textId="105650BC" w:rsidR="001F0EB0" w:rsidRPr="00F12E60" w:rsidRDefault="001F0EB0" w:rsidP="004467E2">
      <w:pPr>
        <w:spacing w:after="0" w:line="240" w:lineRule="auto"/>
        <w:rPr>
          <w:rFonts w:cs="Arial"/>
          <w:lang w:val="en-US"/>
        </w:rPr>
      </w:pPr>
      <w:r w:rsidRPr="00F12E60">
        <w:rPr>
          <w:rFonts w:cs="Arial"/>
          <w:lang w:val="en-US"/>
        </w:rPr>
        <w:t>Once you are satisfied, change your PDO connection variables t</w:t>
      </w:r>
      <w:r w:rsidR="0095407B" w:rsidRPr="00F12E60">
        <w:rPr>
          <w:rFonts w:cs="Arial"/>
          <w:lang w:val="en-US"/>
        </w:rPr>
        <w:t xml:space="preserve">o refer to the </w:t>
      </w:r>
      <w:proofErr w:type="spellStart"/>
      <w:r w:rsidR="0095407B" w:rsidRPr="00F12E60">
        <w:rPr>
          <w:rFonts w:cs="Arial"/>
          <w:lang w:val="en-US"/>
        </w:rPr>
        <w:t>Heroku</w:t>
      </w:r>
      <w:proofErr w:type="spellEnd"/>
      <w:r w:rsidR="0095407B" w:rsidRPr="00F12E60">
        <w:rPr>
          <w:rFonts w:cs="Arial"/>
          <w:lang w:val="en-US"/>
        </w:rPr>
        <w:t xml:space="preserve"> database</w:t>
      </w:r>
      <w:r w:rsidR="00446CDE" w:rsidRPr="00F12E60">
        <w:rPr>
          <w:rFonts w:cs="Arial"/>
          <w:lang w:val="en-US"/>
        </w:rPr>
        <w:t xml:space="preserve"> and populate it</w:t>
      </w:r>
      <w:r w:rsidRPr="00F12E60">
        <w:rPr>
          <w:rFonts w:cs="Arial"/>
          <w:lang w:val="en-US"/>
        </w:rPr>
        <w:t>.</w:t>
      </w:r>
      <w:r w:rsidR="00325ED8">
        <w:rPr>
          <w:rFonts w:cs="Arial"/>
          <w:lang w:val="en-US"/>
        </w:rPr>
        <w:t xml:space="preserve"> Note that this may take a little time. You will be using 3150 out of the 10000 maximum rows on </w:t>
      </w:r>
      <w:proofErr w:type="spellStart"/>
      <w:r w:rsidR="00325ED8">
        <w:rPr>
          <w:rFonts w:cs="Arial"/>
          <w:lang w:val="en-US"/>
        </w:rPr>
        <w:t>Heroku</w:t>
      </w:r>
      <w:proofErr w:type="spellEnd"/>
      <w:r w:rsidR="00325ED8">
        <w:rPr>
          <w:rFonts w:cs="Arial"/>
          <w:lang w:val="en-US"/>
        </w:rPr>
        <w:t>.</w:t>
      </w:r>
    </w:p>
    <w:p w14:paraId="2DBE984E" w14:textId="77777777" w:rsidR="001F0EB0" w:rsidRPr="00F12E60" w:rsidRDefault="001F0EB0" w:rsidP="004467E2">
      <w:pPr>
        <w:spacing w:after="0" w:line="240" w:lineRule="auto"/>
        <w:rPr>
          <w:rFonts w:cs="Arial"/>
          <w:lang w:val="en-US"/>
        </w:rPr>
      </w:pPr>
    </w:p>
    <w:p w14:paraId="6AD9CCE6" w14:textId="27C1BC2C" w:rsidR="00803070" w:rsidRPr="00F12E60" w:rsidRDefault="007F69C2" w:rsidP="00803070">
      <w:pPr>
        <w:spacing w:after="60" w:line="240" w:lineRule="auto"/>
        <w:rPr>
          <w:rFonts w:cs="Arial"/>
          <w:b/>
          <w:u w:val="double"/>
          <w:lang w:val="en-US"/>
        </w:rPr>
      </w:pPr>
      <w:r w:rsidRPr="00F12E60">
        <w:rPr>
          <w:rFonts w:cs="Arial"/>
          <w:b/>
          <w:u w:val="double"/>
          <w:lang w:val="en-US"/>
        </w:rPr>
        <w:t>Part</w:t>
      </w:r>
      <w:r w:rsidR="001F0EB0" w:rsidRPr="00F12E60">
        <w:rPr>
          <w:rFonts w:cs="Arial"/>
          <w:b/>
          <w:u w:val="double"/>
          <w:lang w:val="en-US"/>
        </w:rPr>
        <w:t xml:space="preserve"> 2 – Web application</w:t>
      </w:r>
    </w:p>
    <w:p w14:paraId="496B15FE" w14:textId="77777777" w:rsidR="00775722" w:rsidRPr="00F12E60" w:rsidRDefault="00775722" w:rsidP="00987A25">
      <w:pPr>
        <w:spacing w:after="0" w:line="240" w:lineRule="auto"/>
        <w:rPr>
          <w:rFonts w:cs="Arial"/>
          <w:lang w:val="en-US"/>
        </w:rPr>
      </w:pPr>
    </w:p>
    <w:p w14:paraId="575D4A4F" w14:textId="15FF82BC" w:rsidR="00987A25" w:rsidRPr="00F12E60" w:rsidRDefault="00144836" w:rsidP="00987A25">
      <w:pPr>
        <w:spacing w:after="0" w:line="240" w:lineRule="auto"/>
        <w:rPr>
          <w:rFonts w:cs="Arial"/>
          <w:lang w:val="en-US"/>
        </w:rPr>
      </w:pPr>
      <w:r w:rsidRPr="00F12E60">
        <w:rPr>
          <w:rFonts w:cs="Arial"/>
          <w:lang w:val="en-US"/>
        </w:rPr>
        <w:t>O</w:t>
      </w:r>
      <w:r w:rsidR="00987A25" w:rsidRPr="00F12E60">
        <w:rPr>
          <w:rFonts w:cs="Arial"/>
          <w:lang w:val="en-US"/>
        </w:rPr>
        <w:t>nce the database</w:t>
      </w:r>
      <w:r w:rsidR="00DB6440">
        <w:rPr>
          <w:rFonts w:cs="Arial"/>
          <w:lang w:val="en-US"/>
        </w:rPr>
        <w:t xml:space="preserve"> table</w:t>
      </w:r>
      <w:r w:rsidR="00987A25" w:rsidRPr="00F12E60">
        <w:rPr>
          <w:rFonts w:cs="Arial"/>
          <w:lang w:val="en-US"/>
        </w:rPr>
        <w:t xml:space="preserve"> is populated, </w:t>
      </w:r>
      <w:r w:rsidR="001A07DE">
        <w:rPr>
          <w:rFonts w:cs="Arial"/>
          <w:lang w:val="en-US"/>
        </w:rPr>
        <w:t>code</w:t>
      </w:r>
      <w:r w:rsidR="001F0EB0" w:rsidRPr="00F12E60">
        <w:rPr>
          <w:rFonts w:cs="Arial"/>
          <w:lang w:val="en-US"/>
        </w:rPr>
        <w:t xml:space="preserve"> a simple web application</w:t>
      </w:r>
      <w:r w:rsidR="00446CDE" w:rsidRPr="00F12E60">
        <w:rPr>
          <w:rFonts w:cs="Arial"/>
          <w:lang w:val="en-US"/>
        </w:rPr>
        <w:t xml:space="preserve">. Initially, test in Vagrant and when you are satisfied deploy to </w:t>
      </w:r>
      <w:proofErr w:type="spellStart"/>
      <w:r w:rsidR="00446CDE" w:rsidRPr="00F12E60">
        <w:rPr>
          <w:rFonts w:cs="Arial"/>
          <w:lang w:val="en-US"/>
        </w:rPr>
        <w:t>Heroku</w:t>
      </w:r>
      <w:proofErr w:type="spellEnd"/>
      <w:r w:rsidR="00446CDE" w:rsidRPr="00F12E60">
        <w:rPr>
          <w:rFonts w:cs="Arial"/>
          <w:lang w:val="en-US"/>
        </w:rPr>
        <w:t>. The web application will</w:t>
      </w:r>
      <w:r w:rsidR="00A706BB" w:rsidRPr="00F12E60">
        <w:rPr>
          <w:rFonts w:cs="Arial"/>
          <w:lang w:val="en-US"/>
        </w:rPr>
        <w:t xml:space="preserve"> works as follows:</w:t>
      </w:r>
    </w:p>
    <w:p w14:paraId="5BCAF99A" w14:textId="77777777" w:rsidR="001F0EB0" w:rsidRPr="00F12E60" w:rsidRDefault="001F0EB0" w:rsidP="00987A25">
      <w:pPr>
        <w:spacing w:after="0" w:line="240" w:lineRule="auto"/>
        <w:rPr>
          <w:rFonts w:cs="Arial"/>
          <w:lang w:val="en-US"/>
        </w:rPr>
      </w:pPr>
    </w:p>
    <w:p w14:paraId="14D67D76" w14:textId="7ED6DA89" w:rsidR="001F0EB0" w:rsidRPr="00F12E60" w:rsidRDefault="001F0EB0" w:rsidP="00987A25">
      <w:pPr>
        <w:spacing w:after="0" w:line="240" w:lineRule="auto"/>
        <w:rPr>
          <w:rFonts w:cs="Arial"/>
          <w:lang w:val="en-US"/>
        </w:rPr>
      </w:pPr>
      <w:r w:rsidRPr="00F12E60">
        <w:rPr>
          <w:rFonts w:cs="Arial"/>
          <w:lang w:val="en-US"/>
        </w:rPr>
        <w:t>The home page (</w:t>
      </w:r>
      <w:proofErr w:type="spellStart"/>
      <w:r w:rsidRPr="00F12E60">
        <w:rPr>
          <w:rFonts w:cs="Arial"/>
          <w:b/>
          <w:lang w:val="en-US"/>
        </w:rPr>
        <w:t>index.php</w:t>
      </w:r>
      <w:proofErr w:type="spellEnd"/>
      <w:r w:rsidRPr="00F12E60">
        <w:rPr>
          <w:rFonts w:cs="Arial"/>
          <w:lang w:val="en-US"/>
        </w:rPr>
        <w:t xml:space="preserve">) asks the user to </w:t>
      </w:r>
      <w:r w:rsidR="003C5782">
        <w:rPr>
          <w:rFonts w:cs="Arial"/>
          <w:lang w:val="en-US"/>
        </w:rPr>
        <w:t>choose</w:t>
      </w:r>
      <w:r w:rsidR="003E7F48">
        <w:rPr>
          <w:rFonts w:cs="Arial"/>
          <w:lang w:val="en-US"/>
        </w:rPr>
        <w:t xml:space="preserve"> the desired company</w:t>
      </w:r>
      <w:r w:rsidR="003C5782">
        <w:rPr>
          <w:rFonts w:cs="Arial"/>
          <w:lang w:val="en-US"/>
        </w:rPr>
        <w:t xml:space="preserve"> from a list of ticker symbols - company name. O</w:t>
      </w:r>
      <w:r w:rsidR="00D43109" w:rsidRPr="00F12E60">
        <w:rPr>
          <w:rFonts w:cs="Arial"/>
          <w:lang w:val="en-US"/>
        </w:rPr>
        <w:t xml:space="preserve">nce </w:t>
      </w:r>
      <w:r w:rsidR="003C5782">
        <w:rPr>
          <w:rFonts w:cs="Arial"/>
          <w:lang w:val="en-US"/>
        </w:rPr>
        <w:t>the user</w:t>
      </w:r>
      <w:r w:rsidR="00D43109" w:rsidRPr="00F12E60">
        <w:rPr>
          <w:rFonts w:cs="Arial"/>
          <w:lang w:val="en-US"/>
        </w:rPr>
        <w:t xml:space="preserve"> select</w:t>
      </w:r>
      <w:r w:rsidR="003C5782">
        <w:rPr>
          <w:rFonts w:cs="Arial"/>
          <w:lang w:val="en-US"/>
        </w:rPr>
        <w:t>s</w:t>
      </w:r>
      <w:r w:rsidR="00D43109" w:rsidRPr="00F12E60">
        <w:rPr>
          <w:rFonts w:cs="Arial"/>
          <w:lang w:val="en-US"/>
        </w:rPr>
        <w:t xml:space="preserve"> the company</w:t>
      </w:r>
      <w:r w:rsidR="003C5782">
        <w:rPr>
          <w:rFonts w:cs="Arial"/>
          <w:lang w:val="en-US"/>
        </w:rPr>
        <w:t xml:space="preserve"> </w:t>
      </w:r>
      <w:r w:rsidR="00D43109" w:rsidRPr="00F12E60">
        <w:rPr>
          <w:rFonts w:cs="Arial"/>
          <w:lang w:val="en-US"/>
        </w:rPr>
        <w:t>present the following information:</w:t>
      </w:r>
    </w:p>
    <w:p w14:paraId="1CABF4F9" w14:textId="77777777" w:rsidR="00775722" w:rsidRPr="00F12E60" w:rsidRDefault="00775722" w:rsidP="00987A25">
      <w:pPr>
        <w:spacing w:after="0" w:line="240" w:lineRule="auto"/>
        <w:rPr>
          <w:rFonts w:cs="Arial"/>
          <w:lang w:val="en-US"/>
        </w:rPr>
      </w:pPr>
    </w:p>
    <w:p w14:paraId="6DE7FD8D" w14:textId="77777777" w:rsidR="00D43109" w:rsidRPr="00F12E60" w:rsidRDefault="00D43109" w:rsidP="00D43109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  <w:lang w:val="en-US"/>
        </w:rPr>
      </w:pPr>
      <w:r w:rsidRPr="00F12E60">
        <w:rPr>
          <w:rFonts w:cs="Arial"/>
          <w:lang w:val="en-US"/>
        </w:rPr>
        <w:t>The last trade closing price</w:t>
      </w:r>
    </w:p>
    <w:p w14:paraId="58134EE7" w14:textId="77777777" w:rsidR="00D43109" w:rsidRPr="00F12E60" w:rsidRDefault="00D43109" w:rsidP="00D43109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  <w:lang w:val="en-US"/>
        </w:rPr>
      </w:pPr>
      <w:r w:rsidRPr="00F12E60">
        <w:rPr>
          <w:rFonts w:cs="Arial"/>
          <w:lang w:val="en-US"/>
        </w:rPr>
        <w:t>The last 5 news items on the company</w:t>
      </w:r>
    </w:p>
    <w:p w14:paraId="22404C99" w14:textId="77777777" w:rsidR="00D43109" w:rsidRPr="00F12E60" w:rsidRDefault="00D43109" w:rsidP="00D43109">
      <w:pPr>
        <w:pStyle w:val="ListParagraph"/>
        <w:spacing w:after="0" w:line="240" w:lineRule="auto"/>
        <w:rPr>
          <w:rFonts w:cs="Arial"/>
          <w:lang w:val="en-US"/>
        </w:rPr>
      </w:pPr>
    </w:p>
    <w:p w14:paraId="5EC76C9A" w14:textId="6BF2AE7E" w:rsidR="000D2FD6" w:rsidRPr="00F12E60" w:rsidRDefault="00F12E60" w:rsidP="00F12E60">
      <w:pPr>
        <w:spacing w:after="0" w:line="240" w:lineRule="auto"/>
        <w:rPr>
          <w:rFonts w:cs="Arial"/>
          <w:lang w:val="en-US"/>
        </w:rPr>
      </w:pPr>
      <w:r w:rsidRPr="004A72A3">
        <w:rPr>
          <w:rFonts w:cs="Arial"/>
          <w:u w:val="single"/>
          <w:lang w:val="en-US"/>
        </w:rPr>
        <w:t>The last trade closing price</w:t>
      </w:r>
      <w:r w:rsidRPr="00F12E60">
        <w:rPr>
          <w:rFonts w:cs="Arial"/>
          <w:lang w:val="en-US"/>
        </w:rPr>
        <w:t xml:space="preserve">: </w:t>
      </w:r>
      <w:r w:rsidR="000D2FD6" w:rsidRPr="00F12E60">
        <w:rPr>
          <w:rFonts w:cs="Arial"/>
          <w:lang w:val="en-US"/>
        </w:rPr>
        <w:t>M</w:t>
      </w:r>
      <w:r w:rsidR="00D43109" w:rsidRPr="00F12E60">
        <w:rPr>
          <w:rFonts w:cs="Arial"/>
          <w:lang w:val="en-US"/>
        </w:rPr>
        <w:t xml:space="preserve">ake a request to the Alpha Vantage </w:t>
      </w:r>
      <w:hyperlink r:id="rId21" w:history="1">
        <w:r w:rsidR="00D43109" w:rsidRPr="00F12E60">
          <w:rPr>
            <w:rStyle w:val="Hyperlink"/>
            <w:rFonts w:cs="Arial"/>
            <w:lang w:val="en-US"/>
          </w:rPr>
          <w:t>API</w:t>
        </w:r>
      </w:hyperlink>
      <w:r w:rsidR="00D43109" w:rsidRPr="00F12E60">
        <w:rPr>
          <w:rFonts w:cs="Arial"/>
          <w:lang w:val="en-US"/>
        </w:rPr>
        <w:t xml:space="preserve"> to get the last trade closing price.</w:t>
      </w:r>
      <w:r w:rsidR="000D2FD6" w:rsidRPr="00F12E60">
        <w:rPr>
          <w:rFonts w:cs="Arial"/>
          <w:lang w:val="en-US"/>
        </w:rPr>
        <w:t xml:space="preserve"> You will be using the TIME_SERIES_INTRADAY API, with the </w:t>
      </w:r>
      <w:proofErr w:type="spellStart"/>
      <w:r w:rsidR="000D2FD6" w:rsidRPr="00F12E60">
        <w:rPr>
          <w:rFonts w:cs="Arial"/>
          <w:lang w:val="en-US"/>
        </w:rPr>
        <w:t>api</w:t>
      </w:r>
      <w:proofErr w:type="spellEnd"/>
      <w:r w:rsidR="0069497E">
        <w:rPr>
          <w:rFonts w:cs="Arial"/>
          <w:lang w:val="en-US"/>
        </w:rPr>
        <w:t xml:space="preserve"> </w:t>
      </w:r>
      <w:r w:rsidR="000D2FD6" w:rsidRPr="00F12E60">
        <w:rPr>
          <w:rFonts w:cs="Arial"/>
          <w:lang w:val="en-US"/>
        </w:rPr>
        <w:t xml:space="preserve">key </w:t>
      </w:r>
      <w:r w:rsidR="009765C6" w:rsidRPr="0069497E">
        <w:rPr>
          <w:b/>
          <w:bCs/>
          <w:lang w:val="en-US"/>
        </w:rPr>
        <w:t>6MD59T737Q345MPQ</w:t>
      </w:r>
      <w:r w:rsidR="000D2FD6" w:rsidRPr="00F12E60">
        <w:rPr>
          <w:rFonts w:cs="Arial"/>
          <w:lang w:val="en-US"/>
        </w:rPr>
        <w:t xml:space="preserve">. </w:t>
      </w:r>
      <w:r w:rsidR="009765C6">
        <w:rPr>
          <w:rFonts w:cs="Arial"/>
          <w:lang w:val="en-US"/>
        </w:rPr>
        <w:t xml:space="preserve">If you prefer, you can get your </w:t>
      </w:r>
      <w:hyperlink r:id="rId22" w:history="1">
        <w:r w:rsidR="009765C6" w:rsidRPr="009765C6">
          <w:rPr>
            <w:rStyle w:val="Hyperlink"/>
            <w:rFonts w:cs="Arial"/>
            <w:lang w:val="en-US"/>
          </w:rPr>
          <w:t>own API key</w:t>
        </w:r>
      </w:hyperlink>
      <w:r w:rsidR="009765C6">
        <w:rPr>
          <w:rFonts w:cs="Arial"/>
          <w:lang w:val="en-US"/>
        </w:rPr>
        <w:t xml:space="preserve"> . </w:t>
      </w:r>
      <w:r w:rsidR="000D2FD6" w:rsidRPr="00F12E60">
        <w:rPr>
          <w:rFonts w:cs="Arial"/>
          <w:lang w:val="en-US"/>
        </w:rPr>
        <w:t xml:space="preserve">Your URL will look something like this, with MSFT replaced </w:t>
      </w:r>
      <w:r w:rsidR="004A72A3">
        <w:rPr>
          <w:rFonts w:cs="Arial"/>
          <w:lang w:val="en-US"/>
        </w:rPr>
        <w:t>with</w:t>
      </w:r>
      <w:r w:rsidR="000D2FD6" w:rsidRPr="00F12E60">
        <w:rPr>
          <w:rFonts w:cs="Arial"/>
          <w:lang w:val="en-US"/>
        </w:rPr>
        <w:t xml:space="preserve"> your selected ticker symbol:</w:t>
      </w:r>
    </w:p>
    <w:p w14:paraId="07BE8038" w14:textId="77777777" w:rsidR="000D2FD6" w:rsidRPr="00F12E60" w:rsidRDefault="000D2FD6" w:rsidP="00D43109">
      <w:pPr>
        <w:spacing w:after="0" w:line="240" w:lineRule="auto"/>
        <w:rPr>
          <w:rFonts w:cs="Arial"/>
          <w:lang w:val="en-US"/>
        </w:rPr>
      </w:pPr>
    </w:p>
    <w:p w14:paraId="06A18B17" w14:textId="485C236F" w:rsidR="000D2FD6" w:rsidRPr="004A72A3" w:rsidRDefault="00C96934" w:rsidP="00D43109">
      <w:pPr>
        <w:spacing w:after="0" w:line="240" w:lineRule="auto"/>
        <w:rPr>
          <w:rFonts w:ascii="Courier New" w:hAnsi="Courier New" w:cs="Courier New"/>
          <w:color w:val="333333"/>
          <w:sz w:val="20"/>
          <w:szCs w:val="20"/>
          <w:lang w:val="en"/>
        </w:rPr>
      </w:pPr>
      <w:hyperlink r:id="rId23" w:history="1">
        <w:r w:rsidR="000D2FD6" w:rsidRPr="004A72A3">
          <w:rPr>
            <w:rFonts w:ascii="Courier New" w:hAnsi="Courier New" w:cs="Courier New"/>
            <w:color w:val="333333"/>
            <w:sz w:val="20"/>
            <w:szCs w:val="20"/>
            <w:lang w:val="en"/>
          </w:rPr>
          <w:t>https://www.alphavantage.co/query?function=TIME_SERIES_INTRADAY&amp;symbol=</w:t>
        </w:r>
        <w:r w:rsidR="000D2FD6" w:rsidRPr="004A72A3">
          <w:rPr>
            <w:rFonts w:ascii="Courier New" w:hAnsi="Courier New" w:cs="Courier New"/>
            <w:color w:val="333333"/>
            <w:sz w:val="20"/>
            <w:szCs w:val="20"/>
            <w:highlight w:val="yellow"/>
            <w:lang w:val="en"/>
          </w:rPr>
          <w:t>MSFT</w:t>
        </w:r>
        <w:r w:rsidR="000D2FD6" w:rsidRPr="004A72A3">
          <w:rPr>
            <w:rFonts w:ascii="Courier New" w:hAnsi="Courier New" w:cs="Courier New"/>
            <w:color w:val="333333"/>
            <w:sz w:val="20"/>
            <w:szCs w:val="20"/>
            <w:lang w:val="en"/>
          </w:rPr>
          <w:t>&amp;interval=1min&amp;apikey=</w:t>
        </w:r>
        <w:r w:rsidR="009765C6" w:rsidRPr="009765C6">
          <w:rPr>
            <w:rFonts w:ascii="Courier New" w:hAnsi="Courier New" w:cs="Courier New"/>
            <w:bCs/>
            <w:sz w:val="20"/>
            <w:szCs w:val="20"/>
          </w:rPr>
          <w:t>6MD59T737Q345MPQ</w:t>
        </w:r>
      </w:hyperlink>
    </w:p>
    <w:p w14:paraId="3249A109" w14:textId="77777777" w:rsidR="000D2FD6" w:rsidRPr="00F12E60" w:rsidRDefault="000D2FD6" w:rsidP="00D43109">
      <w:pPr>
        <w:spacing w:after="0" w:line="240" w:lineRule="auto"/>
        <w:rPr>
          <w:rFonts w:cs="Arial"/>
          <w:lang w:val="en-US"/>
        </w:rPr>
      </w:pPr>
    </w:p>
    <w:p w14:paraId="37DB2CF9" w14:textId="3890DDE0" w:rsidR="00D43109" w:rsidRPr="00F12E60" w:rsidRDefault="000D2FD6" w:rsidP="00D43109">
      <w:pPr>
        <w:spacing w:after="0" w:line="240" w:lineRule="auto"/>
        <w:rPr>
          <w:rFonts w:cs="Arial"/>
          <w:lang w:val="en-US"/>
        </w:rPr>
      </w:pPr>
      <w:r w:rsidRPr="00F12E60">
        <w:rPr>
          <w:rFonts w:cs="Arial"/>
          <w:lang w:val="en-US"/>
        </w:rPr>
        <w:t xml:space="preserve">You don’t have to use </w:t>
      </w:r>
      <w:proofErr w:type="spellStart"/>
      <w:r w:rsidRPr="00F12E60">
        <w:rPr>
          <w:rFonts w:cs="Arial"/>
          <w:lang w:val="en-US"/>
        </w:rPr>
        <w:t>cURL</w:t>
      </w:r>
      <w:proofErr w:type="spellEnd"/>
      <w:r w:rsidRPr="00F12E60">
        <w:rPr>
          <w:rFonts w:cs="Arial"/>
          <w:lang w:val="en-US"/>
        </w:rPr>
        <w:t xml:space="preserve"> to get the </w:t>
      </w:r>
      <w:r w:rsidR="00F12E60" w:rsidRPr="00F12E60">
        <w:rPr>
          <w:rFonts w:cs="Arial"/>
          <w:lang w:val="en-US"/>
        </w:rPr>
        <w:t xml:space="preserve">Alpha Vantage </w:t>
      </w:r>
      <w:proofErr w:type="spellStart"/>
      <w:r w:rsidR="00F12E60" w:rsidRPr="00F12E60">
        <w:rPr>
          <w:rFonts w:cs="Arial"/>
          <w:lang w:val="en-US"/>
        </w:rPr>
        <w:t>json</w:t>
      </w:r>
      <w:proofErr w:type="spellEnd"/>
      <w:r w:rsidR="00F12E60" w:rsidRPr="00F12E60">
        <w:rPr>
          <w:rFonts w:cs="Arial"/>
          <w:lang w:val="en-US"/>
        </w:rPr>
        <w:t xml:space="preserve"> response</w:t>
      </w:r>
      <w:r w:rsidRPr="00F12E60">
        <w:rPr>
          <w:rFonts w:cs="Arial"/>
          <w:lang w:val="en-US"/>
        </w:rPr>
        <w:t xml:space="preserve">. Since you are retrieving a single </w:t>
      </w:r>
      <w:proofErr w:type="spellStart"/>
      <w:r w:rsidRPr="00F12E60">
        <w:rPr>
          <w:rFonts w:cs="Arial"/>
          <w:lang w:val="en-US"/>
        </w:rPr>
        <w:t>json</w:t>
      </w:r>
      <w:proofErr w:type="spellEnd"/>
      <w:r w:rsidRPr="00F12E60">
        <w:rPr>
          <w:rFonts w:cs="Arial"/>
          <w:lang w:val="en-US"/>
        </w:rPr>
        <w:t xml:space="preserve"> page with a GET request, your code can use a simple file function:</w:t>
      </w:r>
    </w:p>
    <w:p w14:paraId="5A29AFF2" w14:textId="77777777" w:rsidR="000D2FD6" w:rsidRPr="00F12E60" w:rsidRDefault="000D2FD6" w:rsidP="000D2FD6">
      <w:pPr>
        <w:pStyle w:val="HTMLPreformatted"/>
        <w:ind w:left="360"/>
        <w:rPr>
          <w:sz w:val="22"/>
          <w:szCs w:val="22"/>
        </w:rPr>
      </w:pPr>
      <w:r w:rsidRPr="00F12E60">
        <w:rPr>
          <w:sz w:val="22"/>
          <w:szCs w:val="22"/>
          <w:highlight w:val="white"/>
        </w:rPr>
        <w:t xml:space="preserve">$results = </w:t>
      </w:r>
      <w:proofErr w:type="spellStart"/>
      <w:r w:rsidRPr="00F12E60">
        <w:rPr>
          <w:sz w:val="22"/>
          <w:szCs w:val="22"/>
        </w:rPr>
        <w:t>file_get_contents</w:t>
      </w:r>
      <w:proofErr w:type="spellEnd"/>
      <w:r w:rsidRPr="00F12E60">
        <w:rPr>
          <w:sz w:val="22"/>
          <w:szCs w:val="22"/>
        </w:rPr>
        <w:t>($</w:t>
      </w:r>
      <w:proofErr w:type="spellStart"/>
      <w:r w:rsidRPr="00F12E60">
        <w:rPr>
          <w:sz w:val="22"/>
          <w:szCs w:val="22"/>
        </w:rPr>
        <w:t>url</w:t>
      </w:r>
      <w:proofErr w:type="spellEnd"/>
      <w:r w:rsidRPr="00F12E60">
        <w:rPr>
          <w:sz w:val="22"/>
          <w:szCs w:val="22"/>
        </w:rPr>
        <w:t>);</w:t>
      </w:r>
    </w:p>
    <w:p w14:paraId="6808F01C" w14:textId="36189AC2" w:rsidR="000D2FD6" w:rsidRPr="00F12E60" w:rsidRDefault="000D2FD6" w:rsidP="000D2FD6">
      <w:pPr>
        <w:pStyle w:val="HTMLPreformatted"/>
        <w:ind w:left="360"/>
        <w:rPr>
          <w:sz w:val="22"/>
          <w:szCs w:val="22"/>
        </w:rPr>
      </w:pPr>
      <w:r w:rsidRPr="00F12E60">
        <w:rPr>
          <w:sz w:val="22"/>
          <w:szCs w:val="22"/>
        </w:rPr>
        <w:t>$</w:t>
      </w:r>
      <w:proofErr w:type="spellStart"/>
      <w:r w:rsidRPr="00F12E60">
        <w:rPr>
          <w:sz w:val="22"/>
          <w:szCs w:val="22"/>
        </w:rPr>
        <w:t>json</w:t>
      </w:r>
      <w:proofErr w:type="spellEnd"/>
      <w:r w:rsidRPr="00F12E60">
        <w:rPr>
          <w:sz w:val="22"/>
          <w:szCs w:val="22"/>
        </w:rPr>
        <w:t xml:space="preserve"> = </w:t>
      </w:r>
      <w:proofErr w:type="spellStart"/>
      <w:r w:rsidRPr="00F12E60">
        <w:rPr>
          <w:sz w:val="22"/>
          <w:szCs w:val="22"/>
        </w:rPr>
        <w:t>json_decode</w:t>
      </w:r>
      <w:proofErr w:type="spellEnd"/>
      <w:r w:rsidRPr="00F12E60">
        <w:rPr>
          <w:sz w:val="22"/>
          <w:szCs w:val="22"/>
        </w:rPr>
        <w:t>($results, true);</w:t>
      </w:r>
    </w:p>
    <w:p w14:paraId="4CF886C2" w14:textId="77777777" w:rsidR="000D2FD6" w:rsidRPr="00F12E60" w:rsidRDefault="000D2FD6" w:rsidP="00D43109">
      <w:pPr>
        <w:spacing w:after="0" w:line="240" w:lineRule="auto"/>
        <w:rPr>
          <w:rFonts w:cs="Arial"/>
          <w:lang w:val="en-US"/>
        </w:rPr>
      </w:pPr>
    </w:p>
    <w:p w14:paraId="76D7E140" w14:textId="1F96E6F1" w:rsidR="00A818B1" w:rsidRPr="00F12E60" w:rsidRDefault="000D2FD6" w:rsidP="00987A25">
      <w:pPr>
        <w:spacing w:after="0" w:line="240" w:lineRule="auto"/>
        <w:rPr>
          <w:rFonts w:cs="Arial"/>
          <w:lang w:val="en-US"/>
        </w:rPr>
      </w:pPr>
      <w:r w:rsidRPr="00F12E60">
        <w:rPr>
          <w:rFonts w:cs="Arial"/>
          <w:lang w:val="en-US"/>
        </w:rPr>
        <w:t xml:space="preserve">I recommend that you set the second parameter to true so that the </w:t>
      </w:r>
      <w:hyperlink r:id="rId24" w:history="1">
        <w:proofErr w:type="spellStart"/>
        <w:r w:rsidR="00F12E60" w:rsidRPr="00F12E60">
          <w:rPr>
            <w:rStyle w:val="Hyperlink"/>
            <w:rFonts w:cs="Arial"/>
            <w:lang w:val="en-US"/>
          </w:rPr>
          <w:t>json_decode</w:t>
        </w:r>
        <w:proofErr w:type="spellEnd"/>
      </w:hyperlink>
      <w:r w:rsidR="00F12E60" w:rsidRPr="00F12E60">
        <w:rPr>
          <w:rFonts w:cs="Arial"/>
          <w:lang w:val="en-US"/>
        </w:rPr>
        <w:t xml:space="preserve"> function returns an associa</w:t>
      </w:r>
      <w:r w:rsidR="0052502A">
        <w:rPr>
          <w:rFonts w:cs="Arial"/>
          <w:lang w:val="en-US"/>
        </w:rPr>
        <w:t>tive array instead of an object. W</w:t>
      </w:r>
      <w:r w:rsidR="00F12E60" w:rsidRPr="00F12E60">
        <w:rPr>
          <w:rFonts w:cs="Arial"/>
          <w:lang w:val="en-US"/>
        </w:rPr>
        <w:t xml:space="preserve">hen using an array, you will be looking </w:t>
      </w:r>
      <w:r w:rsidR="000A1F8E">
        <w:rPr>
          <w:rFonts w:cs="Arial"/>
          <w:lang w:val="en-US"/>
        </w:rPr>
        <w:t xml:space="preserve">at </w:t>
      </w:r>
      <w:r w:rsidR="00F12E60" w:rsidRPr="00F12E60">
        <w:rPr>
          <w:rFonts w:cs="Arial"/>
          <w:lang w:val="en-US"/>
        </w:rPr>
        <w:t>the first element of "Time Series (1min)"</w:t>
      </w:r>
      <w:r w:rsidR="0052502A">
        <w:rPr>
          <w:rFonts w:cs="Arial"/>
          <w:lang w:val="en-US"/>
        </w:rPr>
        <w:t xml:space="preserve"> element. The key of the first element is a timestamp, which changes and which you will not know; so u</w:t>
      </w:r>
      <w:r w:rsidR="00F12E60" w:rsidRPr="00F12E60">
        <w:rPr>
          <w:rFonts w:cs="Arial"/>
          <w:lang w:val="en-US"/>
        </w:rPr>
        <w:t xml:space="preserve">se the </w:t>
      </w:r>
      <w:hyperlink r:id="rId25" w:history="1">
        <w:r w:rsidR="0052502A" w:rsidRPr="0052502A">
          <w:rPr>
            <w:rStyle w:val="Hyperlink"/>
            <w:rFonts w:cs="Arial"/>
            <w:lang w:val="en-US"/>
          </w:rPr>
          <w:t>current</w:t>
        </w:r>
      </w:hyperlink>
      <w:r w:rsidR="0052502A">
        <w:rPr>
          <w:rFonts w:cs="Arial"/>
          <w:lang w:val="en-US"/>
        </w:rPr>
        <w:t xml:space="preserve"> </w:t>
      </w:r>
      <w:r w:rsidR="00F12E60" w:rsidRPr="00F12E60">
        <w:rPr>
          <w:rFonts w:cs="Arial"/>
          <w:lang w:val="en-US"/>
        </w:rPr>
        <w:t>function to get the first element of the array without knowing its key.</w:t>
      </w:r>
      <w:r w:rsidR="0052502A">
        <w:rPr>
          <w:rFonts w:cs="Arial"/>
          <w:lang w:val="en-US"/>
        </w:rPr>
        <w:t xml:space="preserve"> This first element will be an associative array: you want the value associated with the key </w:t>
      </w:r>
      <w:r w:rsidR="0052502A" w:rsidRPr="0052502A">
        <w:rPr>
          <w:rFonts w:cs="Arial"/>
          <w:lang w:val="en-US"/>
        </w:rPr>
        <w:t xml:space="preserve">'4. </w:t>
      </w:r>
      <w:proofErr w:type="gramStart"/>
      <w:r w:rsidR="0052502A" w:rsidRPr="0052502A">
        <w:rPr>
          <w:rFonts w:cs="Arial"/>
          <w:lang w:val="en-US"/>
        </w:rPr>
        <w:t>close</w:t>
      </w:r>
      <w:proofErr w:type="gramEnd"/>
      <w:r w:rsidR="0052502A" w:rsidRPr="0052502A">
        <w:rPr>
          <w:rFonts w:cs="Arial"/>
          <w:lang w:val="en-US"/>
        </w:rPr>
        <w:t>'</w:t>
      </w:r>
      <w:r w:rsidR="0052502A">
        <w:rPr>
          <w:rFonts w:cs="Arial"/>
          <w:lang w:val="en-US"/>
        </w:rPr>
        <w:t xml:space="preserve">. </w:t>
      </w:r>
    </w:p>
    <w:p w14:paraId="143B5815" w14:textId="77777777" w:rsidR="00F12E60" w:rsidRPr="00F12E60" w:rsidRDefault="00F12E60" w:rsidP="00987A25">
      <w:pPr>
        <w:spacing w:after="0" w:line="240" w:lineRule="auto"/>
        <w:rPr>
          <w:rFonts w:cs="Arial"/>
          <w:lang w:val="en-US"/>
        </w:rPr>
      </w:pPr>
    </w:p>
    <w:p w14:paraId="74712969" w14:textId="083FC46E" w:rsidR="00F12E60" w:rsidRDefault="00F12E60" w:rsidP="00A818B1">
      <w:pPr>
        <w:spacing w:after="0" w:line="240" w:lineRule="auto"/>
        <w:rPr>
          <w:rFonts w:cs="Arial"/>
          <w:lang w:val="en-US"/>
        </w:rPr>
      </w:pPr>
      <w:r w:rsidRPr="004A72A3">
        <w:rPr>
          <w:rFonts w:cs="Arial"/>
          <w:u w:val="single"/>
          <w:lang w:val="en-US"/>
        </w:rPr>
        <w:t>The last 5 news items on the company</w:t>
      </w:r>
      <w:r w:rsidRPr="00F12E60">
        <w:rPr>
          <w:rFonts w:cs="Arial"/>
          <w:lang w:val="en-US"/>
        </w:rPr>
        <w:t>:</w:t>
      </w:r>
      <w:r w:rsidR="004A72A3">
        <w:rPr>
          <w:rFonts w:cs="Arial"/>
          <w:lang w:val="en-US"/>
        </w:rPr>
        <w:t xml:space="preserve"> Yahoo provides an </w:t>
      </w:r>
      <w:hyperlink r:id="rId26" w:history="1">
        <w:r w:rsidR="004A72A3" w:rsidRPr="004A72A3">
          <w:rPr>
            <w:rStyle w:val="Hyperlink"/>
            <w:rFonts w:cs="Arial"/>
            <w:lang w:val="en-US"/>
          </w:rPr>
          <w:t>RSS feed</w:t>
        </w:r>
      </w:hyperlink>
      <w:r w:rsidR="004A72A3">
        <w:rPr>
          <w:rFonts w:cs="Arial"/>
          <w:lang w:val="en-US"/>
        </w:rPr>
        <w:t xml:space="preserve"> which returns an XML document. Your URL will look something like this, with YHOO replaced with your selected ticker symbol:</w:t>
      </w:r>
    </w:p>
    <w:p w14:paraId="77107737" w14:textId="77777777" w:rsidR="004A72A3" w:rsidRDefault="004A72A3" w:rsidP="00A818B1">
      <w:pPr>
        <w:spacing w:after="0" w:line="240" w:lineRule="auto"/>
        <w:rPr>
          <w:rFonts w:cs="Arial"/>
          <w:lang w:val="en-US"/>
        </w:rPr>
      </w:pPr>
    </w:p>
    <w:p w14:paraId="047A60D4" w14:textId="0B77B915" w:rsidR="004A72A3" w:rsidRPr="00F12E60" w:rsidRDefault="004A72A3" w:rsidP="00A818B1">
      <w:pPr>
        <w:spacing w:after="0" w:line="240" w:lineRule="auto"/>
        <w:rPr>
          <w:rFonts w:cs="Arial"/>
          <w:lang w:val="en-US"/>
        </w:rPr>
      </w:pPr>
      <w:r w:rsidRPr="004A72A3">
        <w:rPr>
          <w:rFonts w:ascii="Courier New" w:hAnsi="Courier New" w:cs="Courier New"/>
          <w:color w:val="333333"/>
          <w:sz w:val="20"/>
          <w:szCs w:val="20"/>
          <w:lang w:val="en"/>
        </w:rPr>
        <w:t>http://finance.yahoo.com/rss/headline?s=</w:t>
      </w:r>
      <w:r w:rsidRPr="004A72A3">
        <w:rPr>
          <w:rFonts w:ascii="Courier New" w:hAnsi="Courier New" w:cs="Courier New"/>
          <w:color w:val="333333"/>
          <w:sz w:val="20"/>
          <w:szCs w:val="20"/>
          <w:highlight w:val="yellow"/>
          <w:lang w:val="en"/>
        </w:rPr>
        <w:t>YHOO</w:t>
      </w:r>
    </w:p>
    <w:p w14:paraId="7FD9C372" w14:textId="77777777" w:rsidR="00C1782D" w:rsidRDefault="00C1782D" w:rsidP="00D52830">
      <w:pPr>
        <w:spacing w:before="100" w:beforeAutospacing="1" w:after="100" w:afterAutospacing="1" w:line="240" w:lineRule="auto"/>
        <w:contextualSpacing/>
        <w:rPr>
          <w:rFonts w:cs="Calibri"/>
          <w:lang w:val="en-US"/>
        </w:rPr>
      </w:pPr>
    </w:p>
    <w:p w14:paraId="5F4E6B9D" w14:textId="1D175DDE" w:rsidR="004A72A3" w:rsidRPr="00F12E60" w:rsidRDefault="004A72A3" w:rsidP="004A72A3">
      <w:pPr>
        <w:spacing w:after="0" w:line="240" w:lineRule="auto"/>
        <w:rPr>
          <w:rFonts w:cs="Arial"/>
          <w:lang w:val="en-US"/>
        </w:rPr>
      </w:pPr>
      <w:r>
        <w:rPr>
          <w:rFonts w:cs="Calibri"/>
          <w:lang w:val="en-US"/>
        </w:rPr>
        <w:t xml:space="preserve">Once again, </w:t>
      </w:r>
      <w:r>
        <w:rPr>
          <w:rFonts w:cs="Arial"/>
          <w:lang w:val="en-US"/>
        </w:rPr>
        <w:t>y</w:t>
      </w:r>
      <w:r w:rsidRPr="00F12E60">
        <w:rPr>
          <w:rFonts w:cs="Arial"/>
          <w:lang w:val="en-US"/>
        </w:rPr>
        <w:t xml:space="preserve">ou don’t have to use </w:t>
      </w:r>
      <w:proofErr w:type="spellStart"/>
      <w:r w:rsidRPr="00F12E60">
        <w:rPr>
          <w:rFonts w:cs="Arial"/>
          <w:lang w:val="en-US"/>
        </w:rPr>
        <w:t>cURL</w:t>
      </w:r>
      <w:proofErr w:type="spellEnd"/>
      <w:r w:rsidRPr="00F12E60">
        <w:rPr>
          <w:rFonts w:cs="Arial"/>
          <w:lang w:val="en-US"/>
        </w:rPr>
        <w:t xml:space="preserve"> to get the </w:t>
      </w:r>
      <w:r>
        <w:rPr>
          <w:rFonts w:cs="Arial"/>
          <w:lang w:val="en-US"/>
        </w:rPr>
        <w:t>Yahoo XML</w:t>
      </w:r>
      <w:r w:rsidRPr="00F12E60">
        <w:rPr>
          <w:rFonts w:cs="Arial"/>
          <w:lang w:val="en-US"/>
        </w:rPr>
        <w:t xml:space="preserve"> response. Since you are retrieving a single </w:t>
      </w:r>
      <w:r>
        <w:rPr>
          <w:rFonts w:cs="Arial"/>
          <w:lang w:val="en-US"/>
        </w:rPr>
        <w:t>XML</w:t>
      </w:r>
      <w:r w:rsidRPr="00F12E60">
        <w:rPr>
          <w:rFonts w:cs="Arial"/>
          <w:lang w:val="en-US"/>
        </w:rPr>
        <w:t xml:space="preserve"> page with a GET request, your code can use a simple file function:</w:t>
      </w:r>
    </w:p>
    <w:p w14:paraId="2478C074" w14:textId="77777777" w:rsidR="004A72A3" w:rsidRDefault="004A72A3" w:rsidP="004A72A3">
      <w:pPr>
        <w:pStyle w:val="HTMLPreformatted"/>
        <w:ind w:left="360"/>
        <w:rPr>
          <w:sz w:val="19"/>
          <w:szCs w:val="19"/>
          <w:highlight w:val="white"/>
        </w:rPr>
      </w:pPr>
    </w:p>
    <w:p w14:paraId="0C494EC9" w14:textId="77777777" w:rsidR="004A72A3" w:rsidRDefault="004A72A3" w:rsidP="004A72A3">
      <w:pPr>
        <w:pStyle w:val="HTMLPreformatted"/>
        <w:ind w:left="360"/>
      </w:pPr>
      <w:r>
        <w:rPr>
          <w:sz w:val="19"/>
          <w:szCs w:val="19"/>
          <w:highlight w:val="white"/>
        </w:rPr>
        <w:t xml:space="preserve">$results = </w:t>
      </w:r>
      <w:proofErr w:type="spellStart"/>
      <w:r>
        <w:t>file_get_contents</w:t>
      </w:r>
      <w:proofErr w:type="spellEnd"/>
      <w:r>
        <w:t>($</w:t>
      </w:r>
      <w:proofErr w:type="spellStart"/>
      <w:r>
        <w:t>url</w:t>
      </w:r>
      <w:proofErr w:type="spellEnd"/>
      <w:r>
        <w:t>);</w:t>
      </w:r>
    </w:p>
    <w:p w14:paraId="73602C04" w14:textId="77777777" w:rsidR="004A72A3" w:rsidRDefault="004A72A3" w:rsidP="004A72A3">
      <w:pPr>
        <w:pStyle w:val="HTMLPreformatted"/>
        <w:ind w:left="360"/>
      </w:pPr>
      <w:r>
        <w:lastRenderedPageBreak/>
        <w:t>$xml = new \</w:t>
      </w:r>
      <w:proofErr w:type="spellStart"/>
      <w:r>
        <w:t>DOMDocument</w:t>
      </w:r>
      <w:proofErr w:type="spellEnd"/>
      <w:r>
        <w:t>();</w:t>
      </w:r>
      <w:r>
        <w:rPr>
          <w:color w:val="008000"/>
          <w:sz w:val="19"/>
          <w:szCs w:val="19"/>
          <w:highlight w:val="white"/>
        </w:rPr>
        <w:t>//</w:t>
      </w:r>
      <w:r>
        <w:rPr>
          <w:color w:val="008000"/>
          <w:sz w:val="19"/>
          <w:szCs w:val="19"/>
        </w:rPr>
        <w:t>backslash to indicate global namespace</w:t>
      </w:r>
    </w:p>
    <w:p w14:paraId="4B857BBB" w14:textId="009082C5" w:rsidR="004A72A3" w:rsidRDefault="004A72A3" w:rsidP="004A72A3">
      <w:pPr>
        <w:pStyle w:val="HTMLPreformatted"/>
        <w:ind w:left="360"/>
      </w:pPr>
      <w:r>
        <w:t>@$xml-&gt;</w:t>
      </w:r>
      <w:proofErr w:type="spellStart"/>
      <w:proofErr w:type="gramStart"/>
      <w:r>
        <w:t>loadXML</w:t>
      </w:r>
      <w:proofErr w:type="spellEnd"/>
      <w:r>
        <w:t>(</w:t>
      </w:r>
      <w:proofErr w:type="gramEnd"/>
      <w:r>
        <w:t>$results);</w:t>
      </w:r>
      <w:r w:rsidR="00612449">
        <w:rPr>
          <w:color w:val="008000"/>
          <w:sz w:val="19"/>
          <w:szCs w:val="19"/>
          <w:highlight w:val="white"/>
        </w:rPr>
        <w:t>//</w:t>
      </w:r>
      <w:r w:rsidR="00612449">
        <w:rPr>
          <w:color w:val="008000"/>
          <w:sz w:val="19"/>
          <w:szCs w:val="19"/>
        </w:rPr>
        <w:t>@ to mute XML errors</w:t>
      </w:r>
    </w:p>
    <w:p w14:paraId="61522014" w14:textId="77777777" w:rsidR="004A72A3" w:rsidRDefault="004A72A3" w:rsidP="004A72A3">
      <w:pPr>
        <w:pStyle w:val="HTMLPreformatted"/>
        <w:ind w:left="360"/>
      </w:pPr>
    </w:p>
    <w:p w14:paraId="4793B35C" w14:textId="40376936" w:rsidR="004A72A3" w:rsidRDefault="005C5103" w:rsidP="004A72A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cs="Arial"/>
          <w:lang w:val="en-US"/>
        </w:rPr>
        <w:t xml:space="preserve">Look at the XML format by viewing the source in the browser. </w:t>
      </w:r>
      <w:r w:rsidR="004A72A3">
        <w:rPr>
          <w:rFonts w:cs="Arial"/>
          <w:lang w:val="en-US"/>
        </w:rPr>
        <w:t>Recall</w:t>
      </w:r>
      <w:r w:rsidR="00612449">
        <w:rPr>
          <w:rFonts w:cs="Arial"/>
          <w:lang w:val="en-US"/>
        </w:rPr>
        <w:t xml:space="preserve"> that</w:t>
      </w:r>
      <w:r w:rsidR="004A72A3">
        <w:rPr>
          <w:rFonts w:cs="Arial"/>
          <w:lang w:val="en-US"/>
        </w:rPr>
        <w:t xml:space="preserve"> </w:t>
      </w:r>
      <w:r w:rsidR="004A72A3">
        <w:rPr>
          <w:rFonts w:ascii="Arial" w:hAnsi="Arial" w:cs="Arial"/>
          <w:sz w:val="20"/>
          <w:szCs w:val="20"/>
        </w:rPr>
        <w:t xml:space="preserve">RSS feeds are in XML format, </w:t>
      </w:r>
      <w:r>
        <w:rPr>
          <w:rFonts w:ascii="Arial" w:hAnsi="Arial" w:cs="Arial"/>
          <w:sz w:val="20"/>
          <w:szCs w:val="20"/>
        </w:rPr>
        <w:t>and their basic schema is simply a list of items</w:t>
      </w:r>
      <w:r w:rsidR="004A72A3">
        <w:rPr>
          <w:rFonts w:ascii="Arial" w:hAnsi="Arial" w:cs="Arial"/>
          <w:sz w:val="20"/>
          <w:szCs w:val="20"/>
        </w:rPr>
        <w:t>:</w:t>
      </w:r>
    </w:p>
    <w:p w14:paraId="0854A3BF" w14:textId="77777777" w:rsidR="004A72A3" w:rsidRDefault="004A72A3" w:rsidP="004A72A3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&lt;item&gt;</w:t>
      </w:r>
    </w:p>
    <w:p w14:paraId="3AED826D" w14:textId="44B15F9F" w:rsidR="005C5103" w:rsidRDefault="005C5103" w:rsidP="004A72A3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&lt;description&gt;Summary of the story&lt;/description&gt;</w:t>
      </w:r>
    </w:p>
    <w:p w14:paraId="18493DCD" w14:textId="77777777" w:rsidR="005C5103" w:rsidRDefault="005C5103" w:rsidP="005C5103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&lt;link&gt;URL of the original story&lt;/link&gt;</w:t>
      </w:r>
    </w:p>
    <w:p w14:paraId="3F46C03A" w14:textId="7B01E6AA" w:rsidR="005C5103" w:rsidRDefault="005C5103" w:rsidP="004A72A3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&lt;</w:t>
      </w:r>
      <w:proofErr w:type="spellStart"/>
      <w:r>
        <w:rPr>
          <w:rFonts w:ascii="Courier New" w:hAnsi="Courier New" w:cs="Courier New"/>
          <w:sz w:val="20"/>
        </w:rPr>
        <w:t>pubDate</w:t>
      </w:r>
      <w:proofErr w:type="spellEnd"/>
      <w:r>
        <w:rPr>
          <w:rFonts w:ascii="Courier New" w:hAnsi="Courier New" w:cs="Courier New"/>
          <w:sz w:val="20"/>
        </w:rPr>
        <w:t>&gt;Publication date of the story&lt;/</w:t>
      </w:r>
      <w:proofErr w:type="spellStart"/>
      <w:r>
        <w:rPr>
          <w:rFonts w:ascii="Courier New" w:hAnsi="Courier New" w:cs="Courier New"/>
          <w:sz w:val="20"/>
        </w:rPr>
        <w:t>pubDate</w:t>
      </w:r>
      <w:proofErr w:type="spellEnd"/>
      <w:r>
        <w:rPr>
          <w:rFonts w:ascii="Courier New" w:hAnsi="Courier New" w:cs="Courier New"/>
          <w:sz w:val="20"/>
        </w:rPr>
        <w:t>&gt;</w:t>
      </w:r>
    </w:p>
    <w:p w14:paraId="7F22A544" w14:textId="12FAFC59" w:rsidR="004A72A3" w:rsidRDefault="004A72A3" w:rsidP="004A72A3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&lt;title&gt;Title of the story&lt;/title&gt;</w:t>
      </w:r>
    </w:p>
    <w:p w14:paraId="62900C2B" w14:textId="77777777" w:rsidR="004A72A3" w:rsidRDefault="004A72A3" w:rsidP="004A72A3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&lt;/item&gt;</w:t>
      </w:r>
    </w:p>
    <w:p w14:paraId="42E7E693" w14:textId="7AE93378" w:rsidR="004A72A3" w:rsidRPr="004A72A3" w:rsidRDefault="005C5103" w:rsidP="004A72A3">
      <w:pPr>
        <w:spacing w:after="0" w:line="240" w:lineRule="auto"/>
        <w:rPr>
          <w:rFonts w:cs="Arial"/>
          <w:lang w:val="en-US"/>
        </w:rPr>
      </w:pPr>
      <w:r>
        <w:rPr>
          <w:rFonts w:cs="Arial"/>
          <w:lang w:val="en-US"/>
        </w:rPr>
        <w:t>You will display the title, description and publication date of the first 5 items in the feed.</w:t>
      </w:r>
    </w:p>
    <w:p w14:paraId="7EBD6FC3" w14:textId="77777777" w:rsidR="003165C0" w:rsidRDefault="003165C0" w:rsidP="003D49F4">
      <w:pPr>
        <w:spacing w:after="0" w:line="240" w:lineRule="auto"/>
        <w:rPr>
          <w:color w:val="0070C0"/>
          <w:lang w:val="en-US"/>
        </w:rPr>
      </w:pPr>
    </w:p>
    <w:p w14:paraId="477BDB76" w14:textId="731B2F66" w:rsidR="004A72A3" w:rsidRDefault="004A72A3" w:rsidP="003D49F4">
      <w:pPr>
        <w:spacing w:after="0" w:line="240" w:lineRule="auto"/>
        <w:rPr>
          <w:color w:val="0070C0"/>
          <w:lang w:val="en-US"/>
        </w:rPr>
      </w:pPr>
      <w:r>
        <w:rPr>
          <w:color w:val="0070C0"/>
          <w:lang w:val="en-US"/>
        </w:rPr>
        <w:t>Please think about:</w:t>
      </w:r>
    </w:p>
    <w:p w14:paraId="759F15FB" w14:textId="1D4E253B" w:rsidR="004A72A3" w:rsidRDefault="004A72A3" w:rsidP="004A72A3">
      <w:pPr>
        <w:pStyle w:val="ListParagraph"/>
        <w:numPr>
          <w:ilvl w:val="0"/>
          <w:numId w:val="6"/>
        </w:numPr>
        <w:spacing w:after="0" w:line="240" w:lineRule="auto"/>
        <w:rPr>
          <w:color w:val="0070C0"/>
          <w:lang w:val="en-US"/>
        </w:rPr>
      </w:pPr>
      <w:r>
        <w:rPr>
          <w:color w:val="0070C0"/>
          <w:lang w:val="en-US"/>
        </w:rPr>
        <w:t xml:space="preserve">usability of your web application: make sure the information presented </w:t>
      </w:r>
      <w:r w:rsidR="002C61F5">
        <w:rPr>
          <w:color w:val="0070C0"/>
          <w:lang w:val="en-US"/>
        </w:rPr>
        <w:t>is</w:t>
      </w:r>
      <w:r>
        <w:rPr>
          <w:color w:val="0070C0"/>
          <w:lang w:val="en-US"/>
        </w:rPr>
        <w:t xml:space="preserve"> nice and pretty </w:t>
      </w:r>
      <w:r w:rsidRPr="004A72A3">
        <w:rPr>
          <w:color w:val="0070C0"/>
          <w:lang w:val="en-US"/>
        </w:rPr>
        <w:sym w:font="Wingdings" w:char="F04A"/>
      </w:r>
      <w:r>
        <w:rPr>
          <w:color w:val="0070C0"/>
          <w:lang w:val="en-US"/>
        </w:rPr>
        <w:t xml:space="preserve"> </w:t>
      </w:r>
    </w:p>
    <w:p w14:paraId="180CBE40" w14:textId="3D4F918F" w:rsidR="004A72A3" w:rsidRDefault="004A72A3" w:rsidP="004A72A3">
      <w:pPr>
        <w:pStyle w:val="ListParagraph"/>
        <w:numPr>
          <w:ilvl w:val="0"/>
          <w:numId w:val="6"/>
        </w:numPr>
        <w:spacing w:after="0" w:line="240" w:lineRule="auto"/>
        <w:rPr>
          <w:color w:val="0070C0"/>
          <w:lang w:val="en-US"/>
        </w:rPr>
      </w:pPr>
      <w:r>
        <w:rPr>
          <w:color w:val="0070C0"/>
          <w:lang w:val="en-US"/>
        </w:rPr>
        <w:t>good coding practices: modularize your code, validate user input</w:t>
      </w:r>
    </w:p>
    <w:p w14:paraId="5A64019B" w14:textId="77777777" w:rsidR="00325ED8" w:rsidRDefault="00325ED8" w:rsidP="00325ED8">
      <w:pPr>
        <w:spacing w:after="0" w:line="240" w:lineRule="auto"/>
        <w:rPr>
          <w:color w:val="0070C0"/>
          <w:lang w:val="en-US"/>
        </w:rPr>
      </w:pPr>
    </w:p>
    <w:sectPr w:rsidR="00325ED8">
      <w:headerReference w:type="default" r:id="rId27"/>
      <w:foot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0ACE5" w14:textId="77777777" w:rsidR="00C96934" w:rsidRDefault="00C96934" w:rsidP="00426B16">
      <w:pPr>
        <w:spacing w:after="0" w:line="240" w:lineRule="auto"/>
      </w:pPr>
      <w:r>
        <w:separator/>
      </w:r>
    </w:p>
  </w:endnote>
  <w:endnote w:type="continuationSeparator" w:id="0">
    <w:p w14:paraId="1D380ED2" w14:textId="77777777" w:rsidR="00C96934" w:rsidRDefault="00C96934" w:rsidP="00426B16">
      <w:pPr>
        <w:spacing w:after="0" w:line="240" w:lineRule="auto"/>
      </w:pPr>
      <w:r>
        <w:continuationSeparator/>
      </w:r>
    </w:p>
  </w:endnote>
  <w:endnote w:type="continuationNotice" w:id="1">
    <w:p w14:paraId="50EA8B9A" w14:textId="77777777" w:rsidR="00C96934" w:rsidRDefault="00C969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0553D" w14:textId="236F44C2" w:rsidR="00212FB9" w:rsidRPr="00426B16" w:rsidRDefault="00212FB9" w:rsidP="00426B16">
    <w:pPr>
      <w:pStyle w:val="Footer"/>
      <w:pBdr>
        <w:top w:val="single" w:sz="4" w:space="1" w:color="auto"/>
      </w:pBdr>
      <w:rPr>
        <w:rFonts w:ascii="Times New Roman" w:hAnsi="Times New Roman" w:cs="Times New Roman"/>
        <w:i/>
        <w:sz w:val="20"/>
      </w:rPr>
    </w:pPr>
    <w:r>
      <w:rPr>
        <w:rFonts w:ascii="Times New Roman" w:hAnsi="Times New Roman" w:cs="Times New Roman"/>
        <w:i/>
        <w:sz w:val="20"/>
      </w:rPr>
      <w:t>Assignment 1 – Stock Analyst</w:t>
    </w:r>
    <w:r w:rsidRPr="00426B16">
      <w:rPr>
        <w:rFonts w:ascii="Times New Roman" w:hAnsi="Times New Roman" w:cs="Times New Roman"/>
        <w:i/>
        <w:sz w:val="20"/>
      </w:rPr>
      <w:tab/>
    </w:r>
    <w:r w:rsidRPr="00426B16">
      <w:rPr>
        <w:rFonts w:ascii="Times New Roman" w:hAnsi="Times New Roman" w:cs="Times New Roman"/>
        <w:i/>
        <w:sz w:val="20"/>
      </w:rPr>
      <w:tab/>
    </w:r>
    <w:r w:rsidRPr="00426B16">
      <w:rPr>
        <w:rFonts w:ascii="Times New Roman" w:hAnsi="Times New Roman" w:cs="Times New Roman"/>
        <w:i/>
        <w:sz w:val="20"/>
      </w:rPr>
      <w:fldChar w:fldCharType="begin"/>
    </w:r>
    <w:r w:rsidRPr="00426B16">
      <w:rPr>
        <w:rFonts w:ascii="Times New Roman" w:hAnsi="Times New Roman" w:cs="Times New Roman"/>
        <w:i/>
        <w:sz w:val="20"/>
      </w:rPr>
      <w:instrText xml:space="preserve"> PAGE   \* MERGEFORMAT </w:instrText>
    </w:r>
    <w:r w:rsidRPr="00426B16">
      <w:rPr>
        <w:rFonts w:ascii="Times New Roman" w:hAnsi="Times New Roman" w:cs="Times New Roman"/>
        <w:i/>
        <w:sz w:val="20"/>
      </w:rPr>
      <w:fldChar w:fldCharType="separate"/>
    </w:r>
    <w:r w:rsidR="00EE782D">
      <w:rPr>
        <w:rFonts w:ascii="Times New Roman" w:hAnsi="Times New Roman" w:cs="Times New Roman"/>
        <w:i/>
        <w:noProof/>
        <w:sz w:val="20"/>
      </w:rPr>
      <w:t>6</w:t>
    </w:r>
    <w:r w:rsidRPr="00426B16">
      <w:rPr>
        <w:rFonts w:ascii="Times New Roman" w:hAnsi="Times New Roman" w:cs="Times New Roman"/>
        <w:i/>
        <w:noProof/>
        <w:sz w:val="20"/>
      </w:rPr>
      <w:fldChar w:fldCharType="end"/>
    </w:r>
    <w:r>
      <w:rPr>
        <w:rFonts w:ascii="Times New Roman" w:hAnsi="Times New Roman" w:cs="Times New Roman"/>
        <w:i/>
        <w:noProof/>
        <w:sz w:val="20"/>
      </w:rPr>
      <w:t xml:space="preserve"> of </w:t>
    </w:r>
    <w:r>
      <w:rPr>
        <w:rFonts w:ascii="Times New Roman" w:hAnsi="Times New Roman" w:cs="Times New Roman"/>
        <w:i/>
        <w:noProof/>
        <w:sz w:val="20"/>
      </w:rPr>
      <w:fldChar w:fldCharType="begin"/>
    </w:r>
    <w:r>
      <w:rPr>
        <w:rFonts w:ascii="Times New Roman" w:hAnsi="Times New Roman" w:cs="Times New Roman"/>
        <w:i/>
        <w:noProof/>
        <w:sz w:val="20"/>
      </w:rPr>
      <w:instrText xml:space="preserve"> NUMPAGES  \# "0" \* Arabic  \* MERGEFORMAT </w:instrText>
    </w:r>
    <w:r>
      <w:rPr>
        <w:rFonts w:ascii="Times New Roman" w:hAnsi="Times New Roman" w:cs="Times New Roman"/>
        <w:i/>
        <w:noProof/>
        <w:sz w:val="20"/>
      </w:rPr>
      <w:fldChar w:fldCharType="separate"/>
    </w:r>
    <w:r w:rsidR="00EE782D">
      <w:rPr>
        <w:rFonts w:ascii="Times New Roman" w:hAnsi="Times New Roman" w:cs="Times New Roman"/>
        <w:i/>
        <w:noProof/>
        <w:sz w:val="20"/>
      </w:rPr>
      <w:t>6</w:t>
    </w:r>
    <w:r>
      <w:rPr>
        <w:rFonts w:ascii="Times New Roman" w:hAnsi="Times New Roman" w:cs="Times New Roman"/>
        <w:i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5E257" w14:textId="77777777" w:rsidR="00C96934" w:rsidRDefault="00C96934" w:rsidP="00426B16">
      <w:pPr>
        <w:spacing w:after="0" w:line="240" w:lineRule="auto"/>
      </w:pPr>
      <w:r>
        <w:separator/>
      </w:r>
    </w:p>
  </w:footnote>
  <w:footnote w:type="continuationSeparator" w:id="0">
    <w:p w14:paraId="03B2A58F" w14:textId="77777777" w:rsidR="00C96934" w:rsidRDefault="00C96934" w:rsidP="00426B16">
      <w:pPr>
        <w:spacing w:after="0" w:line="240" w:lineRule="auto"/>
      </w:pPr>
      <w:r>
        <w:continuationSeparator/>
      </w:r>
    </w:p>
  </w:footnote>
  <w:footnote w:type="continuationNotice" w:id="1">
    <w:p w14:paraId="6C753D2A" w14:textId="77777777" w:rsidR="00C96934" w:rsidRDefault="00C969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0553C" w14:textId="45EF1EE1" w:rsidR="00212FB9" w:rsidRPr="00426B16" w:rsidRDefault="00212FB9" w:rsidP="00426B16">
    <w:pPr>
      <w:pStyle w:val="Header"/>
      <w:pBdr>
        <w:bottom w:val="single" w:sz="4" w:space="1" w:color="auto"/>
      </w:pBdr>
      <w:rPr>
        <w:rFonts w:ascii="Times New Roman" w:hAnsi="Times New Roman" w:cs="Times New Roman"/>
        <w:i/>
        <w:sz w:val="20"/>
        <w:lang w:val="en-US"/>
      </w:rPr>
    </w:pPr>
    <w:r w:rsidRPr="00426B16">
      <w:rPr>
        <w:rFonts w:ascii="Times New Roman" w:hAnsi="Times New Roman" w:cs="Times New Roman"/>
        <w:i/>
        <w:sz w:val="20"/>
        <w:lang w:val="en-US"/>
      </w:rPr>
      <w:t>420-52</w:t>
    </w:r>
    <w:r>
      <w:rPr>
        <w:rFonts w:ascii="Times New Roman" w:hAnsi="Times New Roman" w:cs="Times New Roman"/>
        <w:i/>
        <w:sz w:val="20"/>
        <w:lang w:val="en-US"/>
      </w:rPr>
      <w:t>4</w:t>
    </w:r>
    <w:r w:rsidRPr="00426B16">
      <w:rPr>
        <w:rFonts w:ascii="Times New Roman" w:hAnsi="Times New Roman" w:cs="Times New Roman"/>
        <w:i/>
        <w:sz w:val="20"/>
        <w:lang w:val="en-US"/>
      </w:rPr>
      <w:t>-DW</w:t>
    </w:r>
    <w:r w:rsidRPr="00426B16">
      <w:rPr>
        <w:rFonts w:ascii="Times New Roman" w:hAnsi="Times New Roman" w:cs="Times New Roman"/>
        <w:i/>
        <w:sz w:val="20"/>
        <w:lang w:val="en-US"/>
      </w:rPr>
      <w:tab/>
    </w:r>
    <w:r w:rsidRPr="00426B16">
      <w:rPr>
        <w:rFonts w:ascii="Times New Roman" w:hAnsi="Times New Roman" w:cs="Times New Roman"/>
        <w:i/>
        <w:sz w:val="20"/>
        <w:lang w:val="en-US"/>
      </w:rPr>
      <w:tab/>
      <w:t xml:space="preserve">Fall </w:t>
    </w:r>
    <w:r>
      <w:rPr>
        <w:rFonts w:ascii="Times New Roman" w:hAnsi="Times New Roman" w:cs="Times New Roman"/>
        <w:i/>
        <w:sz w:val="20"/>
        <w:lang w:val="en-US"/>
      </w:rPr>
      <w:t>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11AD8"/>
    <w:multiLevelType w:val="hybridMultilevel"/>
    <w:tmpl w:val="0F3004A4"/>
    <w:lvl w:ilvl="0" w:tplc="8BF00460">
      <w:start w:val="420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6D21"/>
    <w:multiLevelType w:val="hybridMultilevel"/>
    <w:tmpl w:val="32100D5E"/>
    <w:lvl w:ilvl="0" w:tplc="8BF00460">
      <w:start w:val="420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30EE5"/>
    <w:multiLevelType w:val="hybridMultilevel"/>
    <w:tmpl w:val="548E6506"/>
    <w:lvl w:ilvl="0" w:tplc="8BF00460">
      <w:start w:val="420"/>
      <w:numFmt w:val="bullet"/>
      <w:lvlText w:val="-"/>
      <w:lvlJc w:val="left"/>
      <w:pPr>
        <w:ind w:left="36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CC6BF1"/>
    <w:multiLevelType w:val="hybridMultilevel"/>
    <w:tmpl w:val="5E3E0A2E"/>
    <w:lvl w:ilvl="0" w:tplc="763EB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907B6"/>
    <w:multiLevelType w:val="hybridMultilevel"/>
    <w:tmpl w:val="F47C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502B8"/>
    <w:multiLevelType w:val="hybridMultilevel"/>
    <w:tmpl w:val="26944DF6"/>
    <w:lvl w:ilvl="0" w:tplc="8BF00460">
      <w:start w:val="420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24785"/>
    <w:multiLevelType w:val="hybridMultilevel"/>
    <w:tmpl w:val="367ED32E"/>
    <w:lvl w:ilvl="0" w:tplc="763EB15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8BF00460">
      <w:start w:val="420"/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FF31FD"/>
    <w:multiLevelType w:val="hybridMultilevel"/>
    <w:tmpl w:val="4C5001F6"/>
    <w:lvl w:ilvl="0" w:tplc="69CAFF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E2674"/>
    <w:multiLevelType w:val="hybridMultilevel"/>
    <w:tmpl w:val="CC94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A6643"/>
    <w:multiLevelType w:val="hybridMultilevel"/>
    <w:tmpl w:val="549A0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A14D5"/>
    <w:multiLevelType w:val="hybridMultilevel"/>
    <w:tmpl w:val="BB647950"/>
    <w:lvl w:ilvl="0" w:tplc="8BF00460">
      <w:start w:val="420"/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6"/>
  </w:num>
  <w:num w:numId="11">
    <w:abstractNumId w:val="3"/>
  </w:num>
  <w:num w:numId="12">
    <w:abstractNumId w:val="1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D2"/>
    <w:rsid w:val="0000386E"/>
    <w:rsid w:val="00021834"/>
    <w:rsid w:val="0003343B"/>
    <w:rsid w:val="00035AD9"/>
    <w:rsid w:val="0004612B"/>
    <w:rsid w:val="000539C2"/>
    <w:rsid w:val="00063462"/>
    <w:rsid w:val="000715DC"/>
    <w:rsid w:val="00091145"/>
    <w:rsid w:val="0009540B"/>
    <w:rsid w:val="000979DF"/>
    <w:rsid w:val="000A1F8E"/>
    <w:rsid w:val="000A5C13"/>
    <w:rsid w:val="000D0D15"/>
    <w:rsid w:val="000D2FD6"/>
    <w:rsid w:val="000D47C4"/>
    <w:rsid w:val="000E1649"/>
    <w:rsid w:val="000F7D80"/>
    <w:rsid w:val="001003E1"/>
    <w:rsid w:val="00127796"/>
    <w:rsid w:val="00135B5B"/>
    <w:rsid w:val="00144836"/>
    <w:rsid w:val="00144F78"/>
    <w:rsid w:val="00153019"/>
    <w:rsid w:val="00166B32"/>
    <w:rsid w:val="0019044F"/>
    <w:rsid w:val="001A07DE"/>
    <w:rsid w:val="001C241C"/>
    <w:rsid w:val="001D184E"/>
    <w:rsid w:val="001D6C0B"/>
    <w:rsid w:val="001F0EB0"/>
    <w:rsid w:val="001F471E"/>
    <w:rsid w:val="00212FB9"/>
    <w:rsid w:val="00215D2B"/>
    <w:rsid w:val="002534D7"/>
    <w:rsid w:val="00263186"/>
    <w:rsid w:val="002701FA"/>
    <w:rsid w:val="002725EE"/>
    <w:rsid w:val="0028350B"/>
    <w:rsid w:val="0028767A"/>
    <w:rsid w:val="00290808"/>
    <w:rsid w:val="002A08E8"/>
    <w:rsid w:val="002A3973"/>
    <w:rsid w:val="002B2424"/>
    <w:rsid w:val="002B79D2"/>
    <w:rsid w:val="002C0E74"/>
    <w:rsid w:val="002C26BB"/>
    <w:rsid w:val="002C61F5"/>
    <w:rsid w:val="002F725C"/>
    <w:rsid w:val="00301CBC"/>
    <w:rsid w:val="00305116"/>
    <w:rsid w:val="00310FB8"/>
    <w:rsid w:val="0031144E"/>
    <w:rsid w:val="003165C0"/>
    <w:rsid w:val="00325ED8"/>
    <w:rsid w:val="00327743"/>
    <w:rsid w:val="00362138"/>
    <w:rsid w:val="00396B6C"/>
    <w:rsid w:val="003A1A1C"/>
    <w:rsid w:val="003A4DCD"/>
    <w:rsid w:val="003B06E0"/>
    <w:rsid w:val="003C5782"/>
    <w:rsid w:val="003D21CD"/>
    <w:rsid w:val="003D49F4"/>
    <w:rsid w:val="003E7F48"/>
    <w:rsid w:val="00426B16"/>
    <w:rsid w:val="0043011E"/>
    <w:rsid w:val="004467E2"/>
    <w:rsid w:val="00446CDE"/>
    <w:rsid w:val="004555AE"/>
    <w:rsid w:val="004611D0"/>
    <w:rsid w:val="00491870"/>
    <w:rsid w:val="004A19AF"/>
    <w:rsid w:val="004A4781"/>
    <w:rsid w:val="004A72A3"/>
    <w:rsid w:val="004B26AB"/>
    <w:rsid w:val="004C0900"/>
    <w:rsid w:val="004D33B6"/>
    <w:rsid w:val="004E4DC3"/>
    <w:rsid w:val="004E5D1E"/>
    <w:rsid w:val="0050431D"/>
    <w:rsid w:val="00510178"/>
    <w:rsid w:val="0052331B"/>
    <w:rsid w:val="0052502A"/>
    <w:rsid w:val="005254C4"/>
    <w:rsid w:val="00537175"/>
    <w:rsid w:val="005578D5"/>
    <w:rsid w:val="00563052"/>
    <w:rsid w:val="00582AF3"/>
    <w:rsid w:val="0059677B"/>
    <w:rsid w:val="00597C2A"/>
    <w:rsid w:val="005A3F89"/>
    <w:rsid w:val="005B4D5F"/>
    <w:rsid w:val="005C37AC"/>
    <w:rsid w:val="005C5103"/>
    <w:rsid w:val="005D32AD"/>
    <w:rsid w:val="005D387D"/>
    <w:rsid w:val="005D61A4"/>
    <w:rsid w:val="005F1853"/>
    <w:rsid w:val="00604339"/>
    <w:rsid w:val="00612449"/>
    <w:rsid w:val="006272C3"/>
    <w:rsid w:val="00646666"/>
    <w:rsid w:val="00650A48"/>
    <w:rsid w:val="00671A90"/>
    <w:rsid w:val="00682573"/>
    <w:rsid w:val="00693AF7"/>
    <w:rsid w:val="0069497E"/>
    <w:rsid w:val="006A1D9B"/>
    <w:rsid w:val="006A1F19"/>
    <w:rsid w:val="006A7E58"/>
    <w:rsid w:val="006B328E"/>
    <w:rsid w:val="006B3582"/>
    <w:rsid w:val="006B7456"/>
    <w:rsid w:val="006B7DDA"/>
    <w:rsid w:val="006C57CE"/>
    <w:rsid w:val="006C693A"/>
    <w:rsid w:val="006D12CF"/>
    <w:rsid w:val="006D5570"/>
    <w:rsid w:val="006D7E83"/>
    <w:rsid w:val="006F00A2"/>
    <w:rsid w:val="006F26A1"/>
    <w:rsid w:val="006F4FBE"/>
    <w:rsid w:val="006F5B4B"/>
    <w:rsid w:val="00715418"/>
    <w:rsid w:val="00715425"/>
    <w:rsid w:val="007158C2"/>
    <w:rsid w:val="007172EE"/>
    <w:rsid w:val="0072447C"/>
    <w:rsid w:val="0072550F"/>
    <w:rsid w:val="00732782"/>
    <w:rsid w:val="00746AE7"/>
    <w:rsid w:val="007532C4"/>
    <w:rsid w:val="00775722"/>
    <w:rsid w:val="007779A4"/>
    <w:rsid w:val="00795721"/>
    <w:rsid w:val="007B76AC"/>
    <w:rsid w:val="007D0231"/>
    <w:rsid w:val="007E4B90"/>
    <w:rsid w:val="007F3675"/>
    <w:rsid w:val="007F69C2"/>
    <w:rsid w:val="007F7091"/>
    <w:rsid w:val="00803070"/>
    <w:rsid w:val="008066A1"/>
    <w:rsid w:val="0082046F"/>
    <w:rsid w:val="00821206"/>
    <w:rsid w:val="008213A7"/>
    <w:rsid w:val="008352BE"/>
    <w:rsid w:val="0085174E"/>
    <w:rsid w:val="00851F14"/>
    <w:rsid w:val="008708DF"/>
    <w:rsid w:val="00875368"/>
    <w:rsid w:val="00875824"/>
    <w:rsid w:val="00877B60"/>
    <w:rsid w:val="008A2656"/>
    <w:rsid w:val="008A347D"/>
    <w:rsid w:val="008C7DF6"/>
    <w:rsid w:val="008E32E5"/>
    <w:rsid w:val="00904DC8"/>
    <w:rsid w:val="00905C79"/>
    <w:rsid w:val="00912CDB"/>
    <w:rsid w:val="00915C8A"/>
    <w:rsid w:val="00917DCB"/>
    <w:rsid w:val="0092084F"/>
    <w:rsid w:val="00923D13"/>
    <w:rsid w:val="00937A55"/>
    <w:rsid w:val="009406DD"/>
    <w:rsid w:val="0095407B"/>
    <w:rsid w:val="00962740"/>
    <w:rsid w:val="00973496"/>
    <w:rsid w:val="0097620E"/>
    <w:rsid w:val="009765C6"/>
    <w:rsid w:val="00977EC7"/>
    <w:rsid w:val="009857DD"/>
    <w:rsid w:val="00987A25"/>
    <w:rsid w:val="00991A0A"/>
    <w:rsid w:val="009A309A"/>
    <w:rsid w:val="009A7B5D"/>
    <w:rsid w:val="009B41C0"/>
    <w:rsid w:val="009B5810"/>
    <w:rsid w:val="009C3592"/>
    <w:rsid w:val="009D4D1F"/>
    <w:rsid w:val="009E709E"/>
    <w:rsid w:val="009F74CB"/>
    <w:rsid w:val="00A01B53"/>
    <w:rsid w:val="00A06F4F"/>
    <w:rsid w:val="00A2789B"/>
    <w:rsid w:val="00A346A7"/>
    <w:rsid w:val="00A461F7"/>
    <w:rsid w:val="00A47C04"/>
    <w:rsid w:val="00A5342B"/>
    <w:rsid w:val="00A60D44"/>
    <w:rsid w:val="00A706BB"/>
    <w:rsid w:val="00A72164"/>
    <w:rsid w:val="00A73D04"/>
    <w:rsid w:val="00A74D52"/>
    <w:rsid w:val="00A818B1"/>
    <w:rsid w:val="00AB03A5"/>
    <w:rsid w:val="00AB555C"/>
    <w:rsid w:val="00AB653E"/>
    <w:rsid w:val="00AD2681"/>
    <w:rsid w:val="00AD6916"/>
    <w:rsid w:val="00AF75C4"/>
    <w:rsid w:val="00B10AF4"/>
    <w:rsid w:val="00B33D12"/>
    <w:rsid w:val="00B44B62"/>
    <w:rsid w:val="00B52C24"/>
    <w:rsid w:val="00B71B56"/>
    <w:rsid w:val="00B826A6"/>
    <w:rsid w:val="00B91CC2"/>
    <w:rsid w:val="00BA6B74"/>
    <w:rsid w:val="00BC1F66"/>
    <w:rsid w:val="00BD31D5"/>
    <w:rsid w:val="00BD6FC8"/>
    <w:rsid w:val="00BE322F"/>
    <w:rsid w:val="00C01D78"/>
    <w:rsid w:val="00C1782D"/>
    <w:rsid w:val="00C2098D"/>
    <w:rsid w:val="00C24BCC"/>
    <w:rsid w:val="00C32901"/>
    <w:rsid w:val="00C7518B"/>
    <w:rsid w:val="00C77366"/>
    <w:rsid w:val="00C91325"/>
    <w:rsid w:val="00C96934"/>
    <w:rsid w:val="00CB336E"/>
    <w:rsid w:val="00CB33E5"/>
    <w:rsid w:val="00CB4810"/>
    <w:rsid w:val="00CC09C8"/>
    <w:rsid w:val="00CC7C47"/>
    <w:rsid w:val="00CE1B6B"/>
    <w:rsid w:val="00CE3523"/>
    <w:rsid w:val="00D00441"/>
    <w:rsid w:val="00D10C88"/>
    <w:rsid w:val="00D166C5"/>
    <w:rsid w:val="00D33655"/>
    <w:rsid w:val="00D3634A"/>
    <w:rsid w:val="00D366E3"/>
    <w:rsid w:val="00D43109"/>
    <w:rsid w:val="00D52830"/>
    <w:rsid w:val="00D575C6"/>
    <w:rsid w:val="00D81791"/>
    <w:rsid w:val="00D91667"/>
    <w:rsid w:val="00D972D2"/>
    <w:rsid w:val="00D976A5"/>
    <w:rsid w:val="00DA1ABD"/>
    <w:rsid w:val="00DB6440"/>
    <w:rsid w:val="00DC1077"/>
    <w:rsid w:val="00DD5FEB"/>
    <w:rsid w:val="00DE77AD"/>
    <w:rsid w:val="00E1303F"/>
    <w:rsid w:val="00E20FB1"/>
    <w:rsid w:val="00E322CD"/>
    <w:rsid w:val="00E32FC9"/>
    <w:rsid w:val="00E43411"/>
    <w:rsid w:val="00E43743"/>
    <w:rsid w:val="00E510AB"/>
    <w:rsid w:val="00E53227"/>
    <w:rsid w:val="00E539B9"/>
    <w:rsid w:val="00E548AE"/>
    <w:rsid w:val="00E55914"/>
    <w:rsid w:val="00E56A6E"/>
    <w:rsid w:val="00E60150"/>
    <w:rsid w:val="00E66257"/>
    <w:rsid w:val="00E67860"/>
    <w:rsid w:val="00E71905"/>
    <w:rsid w:val="00E73398"/>
    <w:rsid w:val="00E836F2"/>
    <w:rsid w:val="00EA40C2"/>
    <w:rsid w:val="00EB2CBF"/>
    <w:rsid w:val="00EC6E1C"/>
    <w:rsid w:val="00ED17E7"/>
    <w:rsid w:val="00ED62BF"/>
    <w:rsid w:val="00EE782D"/>
    <w:rsid w:val="00EF48A3"/>
    <w:rsid w:val="00F013A7"/>
    <w:rsid w:val="00F12321"/>
    <w:rsid w:val="00F12E60"/>
    <w:rsid w:val="00F13131"/>
    <w:rsid w:val="00F251A5"/>
    <w:rsid w:val="00F26407"/>
    <w:rsid w:val="00F42AD0"/>
    <w:rsid w:val="00F61BE6"/>
    <w:rsid w:val="00F625C7"/>
    <w:rsid w:val="00F66123"/>
    <w:rsid w:val="00F71ECF"/>
    <w:rsid w:val="00FC1AF3"/>
    <w:rsid w:val="00FC34FE"/>
    <w:rsid w:val="00FC4CCC"/>
    <w:rsid w:val="00FD1736"/>
    <w:rsid w:val="00FD6894"/>
    <w:rsid w:val="00FD7DE7"/>
    <w:rsid w:val="00F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05488"/>
  <w15:docId w15:val="{5257B730-C439-409E-8C41-1E3820B0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54C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6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B16"/>
  </w:style>
  <w:style w:type="paragraph" w:styleId="Footer">
    <w:name w:val="footer"/>
    <w:basedOn w:val="Normal"/>
    <w:link w:val="FooterChar"/>
    <w:uiPriority w:val="99"/>
    <w:unhideWhenUsed/>
    <w:rsid w:val="00426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B16"/>
  </w:style>
  <w:style w:type="paragraph" w:styleId="BalloonText">
    <w:name w:val="Balloon Text"/>
    <w:basedOn w:val="Normal"/>
    <w:link w:val="BalloonTextChar"/>
    <w:uiPriority w:val="99"/>
    <w:semiHidden/>
    <w:unhideWhenUsed/>
    <w:rsid w:val="00426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B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62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B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1BE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003E1"/>
    <w:rPr>
      <w:b/>
      <w:bCs/>
    </w:rPr>
  </w:style>
  <w:style w:type="character" w:styleId="Emphasis">
    <w:name w:val="Emphasis"/>
    <w:basedOn w:val="DefaultParagraphFont"/>
    <w:uiPriority w:val="20"/>
    <w:qFormat/>
    <w:rsid w:val="001003E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0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011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tart-tag">
    <w:name w:val="start-tag"/>
    <w:basedOn w:val="DefaultParagraphFont"/>
    <w:rsid w:val="0043011E"/>
  </w:style>
  <w:style w:type="character" w:customStyle="1" w:styleId="attribute-name">
    <w:name w:val="attribute-name"/>
    <w:basedOn w:val="DefaultParagraphFont"/>
    <w:rsid w:val="0043011E"/>
  </w:style>
  <w:style w:type="character" w:customStyle="1" w:styleId="end-tag">
    <w:name w:val="end-tag"/>
    <w:basedOn w:val="DefaultParagraphFont"/>
    <w:rsid w:val="0043011E"/>
  </w:style>
  <w:style w:type="character" w:customStyle="1" w:styleId="error">
    <w:name w:val="error"/>
    <w:basedOn w:val="DefaultParagraphFont"/>
    <w:rsid w:val="0043011E"/>
  </w:style>
  <w:style w:type="character" w:customStyle="1" w:styleId="kwd1">
    <w:name w:val="kwd1"/>
    <w:basedOn w:val="DefaultParagraphFont"/>
    <w:rsid w:val="001C241C"/>
    <w:rPr>
      <w:color w:val="101094"/>
    </w:rPr>
  </w:style>
  <w:style w:type="character" w:customStyle="1" w:styleId="pln1">
    <w:name w:val="pln1"/>
    <w:basedOn w:val="DefaultParagraphFont"/>
    <w:rsid w:val="001C241C"/>
    <w:rPr>
      <w:color w:val="303336"/>
    </w:rPr>
  </w:style>
  <w:style w:type="character" w:customStyle="1" w:styleId="pun1">
    <w:name w:val="pun1"/>
    <w:basedOn w:val="DefaultParagraphFont"/>
    <w:rsid w:val="001C241C"/>
    <w:rPr>
      <w:color w:val="303336"/>
    </w:rPr>
  </w:style>
  <w:style w:type="character" w:customStyle="1" w:styleId="lit1">
    <w:name w:val="lit1"/>
    <w:basedOn w:val="DefaultParagraphFont"/>
    <w:rsid w:val="001C241C"/>
    <w:rPr>
      <w:color w:val="7D2727"/>
    </w:rPr>
  </w:style>
  <w:style w:type="character" w:customStyle="1" w:styleId="pln">
    <w:name w:val="pln"/>
    <w:basedOn w:val="DefaultParagraphFont"/>
    <w:rsid w:val="008C7DF6"/>
  </w:style>
  <w:style w:type="character" w:customStyle="1" w:styleId="tag4">
    <w:name w:val="tag4"/>
    <w:basedOn w:val="DefaultParagraphFont"/>
    <w:rsid w:val="008C7DF6"/>
    <w:rPr>
      <w:color w:val="3B78E7"/>
    </w:rPr>
  </w:style>
  <w:style w:type="character" w:customStyle="1" w:styleId="kwd4">
    <w:name w:val="kwd4"/>
    <w:basedOn w:val="DefaultParagraphFont"/>
    <w:rsid w:val="008C7DF6"/>
    <w:rPr>
      <w:color w:val="3B78E7"/>
    </w:rPr>
  </w:style>
  <w:style w:type="character" w:customStyle="1" w:styleId="pun">
    <w:name w:val="pun"/>
    <w:basedOn w:val="DefaultParagraphFont"/>
    <w:rsid w:val="008C7DF6"/>
  </w:style>
  <w:style w:type="character" w:customStyle="1" w:styleId="lit4">
    <w:name w:val="lit4"/>
    <w:basedOn w:val="DefaultParagraphFont"/>
    <w:rsid w:val="008C7DF6"/>
    <w:rPr>
      <w:color w:val="C53929"/>
    </w:rPr>
  </w:style>
  <w:style w:type="character" w:customStyle="1" w:styleId="typ4">
    <w:name w:val="typ4"/>
    <w:basedOn w:val="DefaultParagraphFont"/>
    <w:rsid w:val="008C7DF6"/>
    <w:rPr>
      <w:color w:val="9C27B0"/>
    </w:rPr>
  </w:style>
  <w:style w:type="character" w:customStyle="1" w:styleId="str4">
    <w:name w:val="str4"/>
    <w:basedOn w:val="DefaultParagraphFont"/>
    <w:rsid w:val="008C7DF6"/>
    <w:rPr>
      <w:color w:val="0D904F"/>
    </w:rPr>
  </w:style>
  <w:style w:type="character" w:customStyle="1" w:styleId="atn4">
    <w:name w:val="atn4"/>
    <w:basedOn w:val="DefaultParagraphFont"/>
    <w:rsid w:val="008C7DF6"/>
    <w:rPr>
      <w:color w:val="9C27B0"/>
    </w:rPr>
  </w:style>
  <w:style w:type="character" w:customStyle="1" w:styleId="atv4">
    <w:name w:val="atv4"/>
    <w:basedOn w:val="DefaultParagraphFont"/>
    <w:rsid w:val="008C7DF6"/>
    <w:rPr>
      <w:color w:val="0D904F"/>
    </w:rPr>
  </w:style>
  <w:style w:type="character" w:customStyle="1" w:styleId="atv5">
    <w:name w:val="atv5"/>
    <w:basedOn w:val="DefaultParagraphFont"/>
    <w:rsid w:val="008C7DF6"/>
    <w:rPr>
      <w:b/>
      <w:bCs/>
      <w:color w:val="0D904F"/>
    </w:rPr>
  </w:style>
  <w:style w:type="character" w:customStyle="1" w:styleId="str">
    <w:name w:val="str"/>
    <w:basedOn w:val="DefaultParagraphFont"/>
    <w:rsid w:val="005578D5"/>
  </w:style>
  <w:style w:type="character" w:styleId="HTMLCode">
    <w:name w:val="HTML Code"/>
    <w:basedOn w:val="DefaultParagraphFont"/>
    <w:uiPriority w:val="99"/>
    <w:semiHidden/>
    <w:unhideWhenUsed/>
    <w:rsid w:val="000D2FD6"/>
    <w:rPr>
      <w:rFonts w:ascii="Consolas" w:eastAsia="Times New Roman" w:hAnsi="Consolas" w:cs="Consolas" w:hint="default"/>
      <w:color w:val="F4645F"/>
      <w:sz w:val="22"/>
      <w:szCs w:val="22"/>
      <w:shd w:val="clear" w:color="auto" w:fill="F0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6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3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332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ock_market" TargetMode="External"/><Relationship Id="rId13" Type="http://schemas.openxmlformats.org/officeDocument/2006/relationships/hyperlink" Target="https://www.phptherightway.com/" TargetMode="External"/><Relationship Id="rId18" Type="http://schemas.openxmlformats.org/officeDocument/2006/relationships/hyperlink" Target="https://signup.heroku.com/www-pricing-top" TargetMode="External"/><Relationship Id="rId26" Type="http://schemas.openxmlformats.org/officeDocument/2006/relationships/hyperlink" Target="https://developer.yahoo.com/finance/compan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lphavantage.co/documentation/" TargetMode="External"/><Relationship Id="rId7" Type="http://schemas.openxmlformats.org/officeDocument/2006/relationships/hyperlink" Target="https://en.wikipedia.org/wiki/Personal_finance" TargetMode="External"/><Relationship Id="rId12" Type="http://schemas.openxmlformats.org/officeDocument/2006/relationships/hyperlink" Target="https://developer.yahoo.com/finance/company.html" TargetMode="External"/><Relationship Id="rId17" Type="http://schemas.openxmlformats.org/officeDocument/2006/relationships/hyperlink" Target="https://devcenter.heroku.com/articles/limits" TargetMode="External"/><Relationship Id="rId25" Type="http://schemas.openxmlformats.org/officeDocument/2006/relationships/hyperlink" Target="http://php.net/manual/en/function.current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lab.com/ee/university/training/topics/tags.html" TargetMode="External"/><Relationship Id="rId20" Type="http://schemas.openxmlformats.org/officeDocument/2006/relationships/hyperlink" Target="https://www.nasdaq.com/screening/companies-by-industry.aspx?exchange=NYS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lphavantage.co/documentation/" TargetMode="External"/><Relationship Id="rId24" Type="http://schemas.openxmlformats.org/officeDocument/2006/relationships/hyperlink" Target="http://php.net/manual/en/function.reset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-scm.com/book/en/v2/Git-Basics-Tagging" TargetMode="External"/><Relationship Id="rId23" Type="http://schemas.openxmlformats.org/officeDocument/2006/relationships/hyperlink" Target="https://www.alphavantage.co/query?function=TIME_SERIES_INTRADAY&amp;symbol=MSFT&amp;interval=1min&amp;apikey=xxx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nasdaq.com/screening/companies-by-industry.aspx?exchange=NYSE" TargetMode="External"/><Relationship Id="rId19" Type="http://schemas.openxmlformats.org/officeDocument/2006/relationships/hyperlink" Target="https://yourapplicationname.herokuap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ock" TargetMode="External"/><Relationship Id="rId14" Type="http://schemas.openxmlformats.org/officeDocument/2006/relationships/hyperlink" Target="https://gitlab.com/dawsoncollege/CSharp411/w2018/git-tutorials/blob/master/protected_branch_workflow.md" TargetMode="External"/><Relationship Id="rId22" Type="http://schemas.openxmlformats.org/officeDocument/2006/relationships/hyperlink" Target="https://www.alphavantage.co/support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ameron\Documents\Arial_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Arial_10.dotx</Template>
  <TotalTime>2642</TotalTime>
  <Pages>6</Pages>
  <Words>1892</Words>
  <Characters>10788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bcameron</dc:creator>
  <cp:lastModifiedBy>Jaya</cp:lastModifiedBy>
  <cp:revision>24</cp:revision>
  <cp:lastPrinted>2013-11-06T17:28:00Z</cp:lastPrinted>
  <dcterms:created xsi:type="dcterms:W3CDTF">2018-06-22T15:31:00Z</dcterms:created>
  <dcterms:modified xsi:type="dcterms:W3CDTF">2018-09-14T00:53:00Z</dcterms:modified>
</cp:coreProperties>
</file>